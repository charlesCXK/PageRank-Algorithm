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296E7D" w14:textId="0675F358" w:rsidR="009D2C95" w:rsidRPr="00C45D8C" w:rsidRDefault="005A5378" w:rsidP="00F90021">
      <w:pPr>
        <w:jc w:val="center"/>
        <w:rPr>
          <w:rFonts w:ascii="Consolas" w:eastAsiaTheme="majorEastAsia" w:hAnsi="Consolas"/>
          <w:sz w:val="44"/>
        </w:rPr>
      </w:pPr>
      <w:r w:rsidRPr="00C45D8C">
        <w:rPr>
          <w:rFonts w:ascii="Consolas" w:eastAsiaTheme="majorEastAsia" w:hAnsi="Consolas"/>
          <w:sz w:val="44"/>
        </w:rPr>
        <w:t xml:space="preserve">PageRank </w:t>
      </w:r>
      <w:r w:rsidRPr="00C45D8C">
        <w:rPr>
          <w:rFonts w:ascii="Consolas" w:eastAsiaTheme="majorEastAsia" w:hAnsi="Consolas"/>
          <w:sz w:val="44"/>
        </w:rPr>
        <w:t>算法作业报告</w:t>
      </w:r>
    </w:p>
    <w:p w14:paraId="7605323C" w14:textId="07C47082" w:rsidR="005A5378" w:rsidRPr="00C45D8C" w:rsidRDefault="005A5378" w:rsidP="00F90021">
      <w:pPr>
        <w:tabs>
          <w:tab w:val="left" w:pos="3291"/>
        </w:tabs>
        <w:jc w:val="center"/>
        <w:rPr>
          <w:rFonts w:ascii="Consolas" w:eastAsiaTheme="majorEastAsia" w:hAnsi="Consolas"/>
          <w:sz w:val="28"/>
        </w:rPr>
      </w:pPr>
      <w:r w:rsidRPr="00C45D8C">
        <w:rPr>
          <w:rFonts w:ascii="Consolas" w:eastAsiaTheme="majorEastAsia" w:hAnsi="Consolas"/>
          <w:sz w:val="28"/>
        </w:rPr>
        <w:t>陈小康</w:t>
      </w:r>
      <w:r w:rsidRPr="00C45D8C">
        <w:rPr>
          <w:rFonts w:ascii="Consolas" w:eastAsiaTheme="majorEastAsia" w:hAnsi="Consolas"/>
          <w:sz w:val="28"/>
        </w:rPr>
        <w:t xml:space="preserve"> 1500012741</w:t>
      </w:r>
    </w:p>
    <w:p w14:paraId="6A1356EE" w14:textId="6CDC5EA1" w:rsidR="006178B3" w:rsidRPr="00C45D8C" w:rsidRDefault="006178B3" w:rsidP="006178B3">
      <w:pPr>
        <w:pStyle w:val="afc"/>
        <w:numPr>
          <w:ilvl w:val="0"/>
          <w:numId w:val="10"/>
        </w:numPr>
        <w:tabs>
          <w:tab w:val="left" w:pos="3291"/>
        </w:tabs>
        <w:ind w:firstLineChars="0"/>
        <w:rPr>
          <w:rFonts w:ascii="Consolas" w:eastAsiaTheme="majorEastAsia" w:hAnsi="Consolas"/>
          <w:sz w:val="28"/>
        </w:rPr>
      </w:pPr>
      <w:r w:rsidRPr="00C45D8C">
        <w:rPr>
          <w:rFonts w:ascii="Consolas" w:eastAsiaTheme="majorEastAsia" w:hAnsi="Consolas"/>
          <w:sz w:val="28"/>
        </w:rPr>
        <w:t>实现环境</w:t>
      </w:r>
    </w:p>
    <w:p w14:paraId="42C34257" w14:textId="1A1E5EF9" w:rsidR="004F2828" w:rsidRPr="00C45D8C" w:rsidRDefault="004F2828" w:rsidP="004F2828">
      <w:pPr>
        <w:pStyle w:val="afc"/>
        <w:numPr>
          <w:ilvl w:val="0"/>
          <w:numId w:val="11"/>
        </w:numPr>
        <w:tabs>
          <w:tab w:val="left" w:pos="3291"/>
        </w:tabs>
        <w:ind w:firstLineChars="0"/>
        <w:rPr>
          <w:rFonts w:ascii="Consolas" w:eastAsiaTheme="majorEastAsia" w:hAnsi="Consolas"/>
          <w:sz w:val="28"/>
        </w:rPr>
      </w:pPr>
      <w:r w:rsidRPr="00C45D8C">
        <w:rPr>
          <w:rFonts w:ascii="Consolas" w:eastAsiaTheme="majorEastAsia" w:hAnsi="Consolas"/>
          <w:sz w:val="28"/>
        </w:rPr>
        <w:t>操作系统为</w:t>
      </w:r>
      <w:r w:rsidRPr="00C45D8C">
        <w:rPr>
          <w:rFonts w:ascii="Consolas" w:eastAsiaTheme="majorEastAsia" w:hAnsi="Consolas"/>
          <w:sz w:val="28"/>
        </w:rPr>
        <w:t>mac OS sierra 10.12.6</w:t>
      </w:r>
    </w:p>
    <w:p w14:paraId="3FFB9E66" w14:textId="77777777" w:rsidR="006A5A8E" w:rsidRPr="00C45D8C" w:rsidRDefault="004C6BFC" w:rsidP="00503CA7">
      <w:pPr>
        <w:pStyle w:val="afc"/>
        <w:numPr>
          <w:ilvl w:val="0"/>
          <w:numId w:val="11"/>
        </w:numPr>
        <w:tabs>
          <w:tab w:val="left" w:pos="3291"/>
        </w:tabs>
        <w:ind w:firstLineChars="0"/>
        <w:rPr>
          <w:rFonts w:ascii="Consolas" w:eastAsiaTheme="majorEastAsia" w:hAnsi="Consolas"/>
          <w:sz w:val="28"/>
        </w:rPr>
      </w:pPr>
      <w:r w:rsidRPr="00C45D8C">
        <w:rPr>
          <w:rFonts w:ascii="Consolas" w:eastAsiaTheme="majorEastAsia" w:hAnsi="Consolas"/>
          <w:sz w:val="28"/>
        </w:rPr>
        <w:t>使用的编程语言为</w:t>
      </w:r>
      <w:r w:rsidR="00503CA7" w:rsidRPr="00C45D8C">
        <w:rPr>
          <w:rFonts w:ascii="Consolas" w:eastAsiaTheme="majorEastAsia" w:hAnsi="Consolas"/>
          <w:sz w:val="28"/>
        </w:rPr>
        <w:t>Python 3.6.2</w:t>
      </w:r>
    </w:p>
    <w:p w14:paraId="57670CE5" w14:textId="5B668708" w:rsidR="00273812" w:rsidRPr="00C45D8C" w:rsidRDefault="00E81C25" w:rsidP="00503CA7">
      <w:pPr>
        <w:pStyle w:val="afc"/>
        <w:numPr>
          <w:ilvl w:val="0"/>
          <w:numId w:val="11"/>
        </w:numPr>
        <w:tabs>
          <w:tab w:val="left" w:pos="3291"/>
        </w:tabs>
        <w:ind w:firstLineChars="0"/>
        <w:rPr>
          <w:rFonts w:ascii="Consolas" w:eastAsiaTheme="majorEastAsia" w:hAnsi="Consolas"/>
          <w:sz w:val="28"/>
        </w:rPr>
      </w:pPr>
      <w:r w:rsidRPr="00C45D8C">
        <w:rPr>
          <w:rFonts w:ascii="Consolas" w:eastAsiaTheme="majorEastAsia" w:hAnsi="Consolas"/>
          <w:sz w:val="28"/>
        </w:rPr>
        <w:t>调用的</w:t>
      </w:r>
      <w:r w:rsidRPr="00C45D8C">
        <w:rPr>
          <w:rFonts w:ascii="Consolas" w:eastAsiaTheme="majorEastAsia" w:hAnsi="Consolas"/>
          <w:sz w:val="28"/>
        </w:rPr>
        <w:t>Python</w:t>
      </w:r>
      <w:r w:rsidR="003259E4" w:rsidRPr="00C45D8C">
        <w:rPr>
          <w:rFonts w:ascii="Consolas" w:eastAsiaTheme="majorEastAsia" w:hAnsi="Consolas"/>
          <w:sz w:val="28"/>
        </w:rPr>
        <w:t>库</w:t>
      </w:r>
      <w:r w:rsidRPr="00C45D8C">
        <w:rPr>
          <w:rFonts w:ascii="Consolas" w:eastAsiaTheme="majorEastAsia" w:hAnsi="Consolas"/>
          <w:sz w:val="28"/>
        </w:rPr>
        <w:t>为</w:t>
      </w:r>
      <w:r w:rsidR="00A225F5" w:rsidRPr="00C45D8C">
        <w:rPr>
          <w:rFonts w:ascii="Consolas" w:eastAsiaTheme="majorEastAsia" w:hAnsi="Consolas"/>
          <w:sz w:val="28"/>
        </w:rPr>
        <w:t>：</w:t>
      </w:r>
      <w:r w:rsidRPr="00C45D8C">
        <w:rPr>
          <w:rFonts w:ascii="Consolas" w:eastAsiaTheme="majorEastAsia" w:hAnsi="Consolas"/>
          <w:sz w:val="28"/>
        </w:rPr>
        <w:t>pygraph</w:t>
      </w:r>
      <w:r w:rsidRPr="00C45D8C">
        <w:rPr>
          <w:rFonts w:ascii="Consolas" w:eastAsiaTheme="majorEastAsia" w:hAnsi="Consolas"/>
          <w:sz w:val="28"/>
        </w:rPr>
        <w:t>（</w:t>
      </w:r>
      <w:r w:rsidR="007E144B" w:rsidRPr="00C45D8C">
        <w:rPr>
          <w:rFonts w:ascii="Consolas" w:eastAsiaTheme="majorEastAsia" w:hAnsi="Consolas" w:hint="eastAsia"/>
          <w:sz w:val="28"/>
        </w:rPr>
        <w:t>下载到</w:t>
      </w:r>
      <w:r w:rsidR="007E144B" w:rsidRPr="00C45D8C">
        <w:rPr>
          <w:rFonts w:ascii="Consolas" w:eastAsiaTheme="majorEastAsia" w:hAnsi="Consolas"/>
          <w:sz w:val="28"/>
        </w:rPr>
        <w:t>本地</w:t>
      </w:r>
      <w:r w:rsidRPr="00C45D8C">
        <w:rPr>
          <w:rFonts w:ascii="Consolas" w:eastAsiaTheme="majorEastAsia" w:hAnsi="Consolas"/>
          <w:sz w:val="28"/>
        </w:rPr>
        <w:t>）</w:t>
      </w:r>
      <w:r w:rsidR="00503CA7" w:rsidRPr="00C45D8C">
        <w:rPr>
          <w:rFonts w:ascii="Consolas" w:eastAsiaTheme="majorEastAsia" w:hAnsi="Consolas"/>
          <w:sz w:val="28"/>
        </w:rPr>
        <w:t>，</w:t>
      </w:r>
      <w:r w:rsidR="00273812" w:rsidRPr="00C45D8C">
        <w:rPr>
          <w:rFonts w:ascii="Consolas" w:eastAsiaTheme="majorEastAsia" w:hAnsi="Consolas"/>
          <w:sz w:val="28"/>
        </w:rPr>
        <w:t>re</w:t>
      </w:r>
    </w:p>
    <w:p w14:paraId="611EBD98" w14:textId="77777777" w:rsidR="00894DD2" w:rsidRPr="00C45D8C" w:rsidRDefault="00641DC8" w:rsidP="00894DD2">
      <w:pPr>
        <w:pStyle w:val="afc"/>
        <w:numPr>
          <w:ilvl w:val="0"/>
          <w:numId w:val="10"/>
        </w:numPr>
        <w:tabs>
          <w:tab w:val="left" w:pos="3291"/>
        </w:tabs>
        <w:ind w:firstLineChars="0"/>
        <w:rPr>
          <w:rFonts w:ascii="Consolas" w:eastAsiaTheme="majorEastAsia" w:hAnsi="Consolas"/>
          <w:sz w:val="28"/>
        </w:rPr>
      </w:pPr>
      <w:r w:rsidRPr="00C45D8C">
        <w:rPr>
          <w:rFonts w:ascii="Consolas" w:eastAsiaTheme="majorEastAsia" w:hAnsi="Consolas"/>
          <w:sz w:val="28"/>
        </w:rPr>
        <w:t>涉及的</w:t>
      </w:r>
      <w:r w:rsidR="00356FAE" w:rsidRPr="00C45D8C">
        <w:rPr>
          <w:rFonts w:ascii="Consolas" w:eastAsiaTheme="majorEastAsia" w:hAnsi="Consolas"/>
          <w:sz w:val="28"/>
        </w:rPr>
        <w:t>数据</w:t>
      </w:r>
    </w:p>
    <w:p w14:paraId="0B5A158C" w14:textId="77777777" w:rsidR="00894DD2" w:rsidRPr="00C45D8C" w:rsidRDefault="00BB5079" w:rsidP="00894DD2">
      <w:pPr>
        <w:pStyle w:val="afc"/>
        <w:numPr>
          <w:ilvl w:val="0"/>
          <w:numId w:val="17"/>
        </w:numPr>
        <w:tabs>
          <w:tab w:val="left" w:pos="3291"/>
        </w:tabs>
        <w:ind w:firstLineChars="0"/>
        <w:rPr>
          <w:rFonts w:ascii="Consolas" w:eastAsiaTheme="majorEastAsia" w:hAnsi="Consolas"/>
          <w:sz w:val="28"/>
        </w:rPr>
      </w:pPr>
      <w:r w:rsidRPr="00C45D8C">
        <w:rPr>
          <w:rFonts w:ascii="Consolas" w:eastAsiaTheme="majorEastAsia" w:hAnsi="Consolas"/>
          <w:sz w:val="28"/>
        </w:rPr>
        <w:t>计算用到的数据</w:t>
      </w:r>
    </w:p>
    <w:p w14:paraId="38468229" w14:textId="77777777" w:rsidR="00C07A09" w:rsidRPr="00C45D8C" w:rsidRDefault="00356FAE" w:rsidP="00C07A09">
      <w:pPr>
        <w:pStyle w:val="afc"/>
        <w:numPr>
          <w:ilvl w:val="1"/>
          <w:numId w:val="17"/>
        </w:numPr>
        <w:tabs>
          <w:tab w:val="left" w:pos="3291"/>
        </w:tabs>
        <w:ind w:firstLineChars="0"/>
        <w:rPr>
          <w:rFonts w:ascii="Consolas" w:eastAsiaTheme="majorEastAsia" w:hAnsi="Consolas"/>
          <w:sz w:val="28"/>
        </w:rPr>
      </w:pPr>
      <w:r w:rsidRPr="00C45D8C">
        <w:rPr>
          <w:rFonts w:ascii="Consolas" w:eastAsiaTheme="majorEastAsia" w:hAnsi="Consolas"/>
          <w:sz w:val="28"/>
        </w:rPr>
        <w:t>计算</w:t>
      </w:r>
      <w:r w:rsidRPr="00C45D8C">
        <w:rPr>
          <w:rFonts w:ascii="Consolas" w:eastAsiaTheme="majorEastAsia" w:hAnsi="Consolas"/>
          <w:sz w:val="28"/>
        </w:rPr>
        <w:t>author</w:t>
      </w:r>
      <w:r w:rsidRPr="00C45D8C">
        <w:rPr>
          <w:rFonts w:ascii="Consolas" w:eastAsiaTheme="majorEastAsia" w:hAnsi="Consolas"/>
          <w:sz w:val="28"/>
        </w:rPr>
        <w:t>的</w:t>
      </w:r>
      <w:r w:rsidRPr="00C45D8C">
        <w:rPr>
          <w:rFonts w:ascii="Consolas" w:eastAsiaTheme="majorEastAsia" w:hAnsi="Consolas"/>
          <w:sz w:val="28"/>
        </w:rPr>
        <w:t>PageRank</w:t>
      </w:r>
      <w:r w:rsidRPr="00C45D8C">
        <w:rPr>
          <w:rFonts w:ascii="Consolas" w:eastAsiaTheme="majorEastAsia" w:hAnsi="Consolas"/>
          <w:sz w:val="28"/>
        </w:rPr>
        <w:t>值</w:t>
      </w:r>
    </w:p>
    <w:p w14:paraId="66C53AFF" w14:textId="03FC37D7" w:rsidR="00894DD2" w:rsidRPr="00C45D8C" w:rsidRDefault="00356FAE" w:rsidP="00C07A09">
      <w:pPr>
        <w:pStyle w:val="afc"/>
        <w:numPr>
          <w:ilvl w:val="0"/>
          <w:numId w:val="20"/>
        </w:numPr>
        <w:tabs>
          <w:tab w:val="left" w:pos="3291"/>
        </w:tabs>
        <w:ind w:firstLineChars="0"/>
        <w:rPr>
          <w:rFonts w:ascii="Consolas" w:eastAsiaTheme="majorEastAsia" w:hAnsi="Consolas"/>
          <w:sz w:val="28"/>
        </w:rPr>
      </w:pPr>
      <w:r w:rsidRPr="00C45D8C">
        <w:rPr>
          <w:rFonts w:ascii="Consolas" w:eastAsiaTheme="majorEastAsia" w:hAnsi="Consolas"/>
          <w:sz w:val="28"/>
        </w:rPr>
        <w:t>aan/release/2014/networks/author-citation-network-nonself.txt</w:t>
      </w:r>
    </w:p>
    <w:p w14:paraId="514040B8" w14:textId="77777777" w:rsidR="00894DD2" w:rsidRPr="00C45D8C" w:rsidRDefault="00DC3859" w:rsidP="00894DD2">
      <w:pPr>
        <w:pStyle w:val="afc"/>
        <w:numPr>
          <w:ilvl w:val="1"/>
          <w:numId w:val="17"/>
        </w:numPr>
        <w:tabs>
          <w:tab w:val="left" w:pos="3291"/>
        </w:tabs>
        <w:ind w:firstLineChars="0"/>
        <w:rPr>
          <w:rFonts w:ascii="Consolas" w:eastAsiaTheme="majorEastAsia" w:hAnsi="Consolas"/>
          <w:sz w:val="28"/>
        </w:rPr>
      </w:pPr>
      <w:r w:rsidRPr="00C45D8C">
        <w:rPr>
          <w:rFonts w:ascii="Consolas" w:eastAsiaTheme="majorEastAsia" w:hAnsi="Consolas"/>
          <w:sz w:val="28"/>
        </w:rPr>
        <w:t>计算</w:t>
      </w:r>
      <w:r w:rsidRPr="00C45D8C">
        <w:rPr>
          <w:rFonts w:ascii="Consolas" w:eastAsiaTheme="majorEastAsia" w:hAnsi="Consolas"/>
          <w:sz w:val="28"/>
        </w:rPr>
        <w:t>article</w:t>
      </w:r>
      <w:r w:rsidRPr="00C45D8C">
        <w:rPr>
          <w:rFonts w:ascii="Consolas" w:eastAsiaTheme="majorEastAsia" w:hAnsi="Consolas"/>
          <w:sz w:val="28"/>
        </w:rPr>
        <w:t>的</w:t>
      </w:r>
      <w:r w:rsidRPr="00C45D8C">
        <w:rPr>
          <w:rFonts w:ascii="Consolas" w:eastAsiaTheme="majorEastAsia" w:hAnsi="Consolas"/>
          <w:sz w:val="28"/>
        </w:rPr>
        <w:t>PageRank</w:t>
      </w:r>
      <w:r w:rsidRPr="00C45D8C">
        <w:rPr>
          <w:rFonts w:ascii="Consolas" w:eastAsiaTheme="majorEastAsia" w:hAnsi="Consolas"/>
          <w:sz w:val="28"/>
        </w:rPr>
        <w:t>值</w:t>
      </w:r>
    </w:p>
    <w:p w14:paraId="3ED131BD" w14:textId="77777777" w:rsidR="00894DD2" w:rsidRPr="00C45D8C" w:rsidRDefault="00DC3859" w:rsidP="00C07A09">
      <w:pPr>
        <w:pStyle w:val="afc"/>
        <w:numPr>
          <w:ilvl w:val="2"/>
          <w:numId w:val="18"/>
        </w:numPr>
        <w:tabs>
          <w:tab w:val="left" w:pos="3291"/>
        </w:tabs>
        <w:ind w:firstLineChars="0"/>
        <w:rPr>
          <w:rFonts w:ascii="Consolas" w:eastAsiaTheme="majorEastAsia" w:hAnsi="Consolas"/>
          <w:sz w:val="28"/>
        </w:rPr>
      </w:pPr>
      <w:r w:rsidRPr="00C45D8C">
        <w:rPr>
          <w:rFonts w:ascii="Consolas" w:eastAsiaTheme="majorEastAsia" w:hAnsi="Consolas"/>
          <w:sz w:val="28"/>
        </w:rPr>
        <w:t>aan/release/2014/networks/paper-citation-network-nonself.txt</w:t>
      </w:r>
    </w:p>
    <w:p w14:paraId="16A8A1D7" w14:textId="77777777" w:rsidR="00894DD2" w:rsidRPr="00C45D8C" w:rsidRDefault="00DC3859" w:rsidP="00C07A09">
      <w:pPr>
        <w:pStyle w:val="afc"/>
        <w:numPr>
          <w:ilvl w:val="2"/>
          <w:numId w:val="18"/>
        </w:numPr>
        <w:tabs>
          <w:tab w:val="left" w:pos="3291"/>
        </w:tabs>
        <w:ind w:firstLineChars="0"/>
        <w:rPr>
          <w:rFonts w:ascii="Consolas" w:eastAsiaTheme="majorEastAsia" w:hAnsi="Consolas"/>
          <w:sz w:val="28"/>
        </w:rPr>
      </w:pPr>
      <w:r w:rsidRPr="00C45D8C">
        <w:rPr>
          <w:rFonts w:ascii="Consolas" w:eastAsiaTheme="majorEastAsia" w:hAnsi="Consolas"/>
          <w:sz w:val="28"/>
        </w:rPr>
        <w:t>aan/release/2014/acl-metadata.txt</w:t>
      </w:r>
    </w:p>
    <w:p w14:paraId="5994F928" w14:textId="77777777" w:rsidR="00894DD2" w:rsidRPr="00C45D8C" w:rsidRDefault="00DC3859" w:rsidP="00894DD2">
      <w:pPr>
        <w:pStyle w:val="afc"/>
        <w:numPr>
          <w:ilvl w:val="1"/>
          <w:numId w:val="17"/>
        </w:numPr>
        <w:tabs>
          <w:tab w:val="left" w:pos="3291"/>
        </w:tabs>
        <w:ind w:firstLineChars="0"/>
        <w:rPr>
          <w:rFonts w:ascii="Consolas" w:eastAsiaTheme="majorEastAsia" w:hAnsi="Consolas"/>
          <w:sz w:val="28"/>
        </w:rPr>
      </w:pPr>
      <w:r w:rsidRPr="00C45D8C">
        <w:rPr>
          <w:rFonts w:ascii="Consolas" w:eastAsiaTheme="majorEastAsia" w:hAnsi="Consolas"/>
          <w:sz w:val="28"/>
        </w:rPr>
        <w:t>计算</w:t>
      </w:r>
      <w:r w:rsidRPr="00C45D8C">
        <w:rPr>
          <w:rFonts w:ascii="Consolas" w:eastAsiaTheme="majorEastAsia" w:hAnsi="Consolas"/>
          <w:sz w:val="28"/>
        </w:rPr>
        <w:t>venue</w:t>
      </w:r>
      <w:r w:rsidRPr="00C45D8C">
        <w:rPr>
          <w:rFonts w:ascii="Consolas" w:eastAsiaTheme="majorEastAsia" w:hAnsi="Consolas"/>
          <w:sz w:val="28"/>
        </w:rPr>
        <w:t>的</w:t>
      </w:r>
      <w:r w:rsidRPr="00C45D8C">
        <w:rPr>
          <w:rFonts w:ascii="Consolas" w:eastAsiaTheme="majorEastAsia" w:hAnsi="Consolas"/>
          <w:sz w:val="28"/>
        </w:rPr>
        <w:t>PageRank</w:t>
      </w:r>
      <w:r w:rsidRPr="00C45D8C">
        <w:rPr>
          <w:rFonts w:ascii="Consolas" w:eastAsiaTheme="majorEastAsia" w:hAnsi="Consolas"/>
          <w:sz w:val="28"/>
        </w:rPr>
        <w:t>值</w:t>
      </w:r>
    </w:p>
    <w:p w14:paraId="63CFC501" w14:textId="77777777" w:rsidR="00894DD2" w:rsidRPr="00C45D8C" w:rsidRDefault="00DC3859" w:rsidP="00C07A09">
      <w:pPr>
        <w:pStyle w:val="afc"/>
        <w:numPr>
          <w:ilvl w:val="2"/>
          <w:numId w:val="21"/>
        </w:numPr>
        <w:tabs>
          <w:tab w:val="left" w:pos="3291"/>
        </w:tabs>
        <w:ind w:firstLineChars="0"/>
        <w:rPr>
          <w:rFonts w:ascii="Consolas" w:eastAsiaTheme="majorEastAsia" w:hAnsi="Consolas"/>
          <w:sz w:val="28"/>
        </w:rPr>
      </w:pPr>
      <w:r w:rsidRPr="00C45D8C">
        <w:rPr>
          <w:rFonts w:ascii="Consolas" w:eastAsiaTheme="majorEastAsia" w:hAnsi="Consolas"/>
          <w:sz w:val="28"/>
        </w:rPr>
        <w:t>aan/release/2014/acl-metadata.txt</w:t>
      </w:r>
    </w:p>
    <w:p w14:paraId="042BDC22" w14:textId="34C59DB7" w:rsidR="00DC3859" w:rsidRPr="00C45D8C" w:rsidRDefault="00DC3859" w:rsidP="00C07A09">
      <w:pPr>
        <w:pStyle w:val="afc"/>
        <w:numPr>
          <w:ilvl w:val="2"/>
          <w:numId w:val="21"/>
        </w:numPr>
        <w:tabs>
          <w:tab w:val="left" w:pos="3291"/>
        </w:tabs>
        <w:ind w:firstLineChars="0"/>
        <w:rPr>
          <w:rFonts w:ascii="Consolas" w:eastAsiaTheme="majorEastAsia" w:hAnsi="Consolas"/>
          <w:sz w:val="28"/>
        </w:rPr>
      </w:pPr>
      <w:r w:rsidRPr="00C45D8C">
        <w:rPr>
          <w:rFonts w:ascii="Consolas" w:eastAsiaTheme="majorEastAsia" w:hAnsi="Consolas"/>
          <w:sz w:val="28"/>
        </w:rPr>
        <w:t>aan/release/2014/networks/paper-citation-network-nonself.txt</w:t>
      </w:r>
    </w:p>
    <w:p w14:paraId="3852C833" w14:textId="649C99AD" w:rsidR="002B63ED" w:rsidRPr="00C45D8C" w:rsidRDefault="002B63ED" w:rsidP="002B63ED">
      <w:pPr>
        <w:pStyle w:val="afc"/>
        <w:numPr>
          <w:ilvl w:val="0"/>
          <w:numId w:val="17"/>
        </w:numPr>
        <w:tabs>
          <w:tab w:val="left" w:pos="3291"/>
        </w:tabs>
        <w:ind w:firstLineChars="0"/>
        <w:rPr>
          <w:rFonts w:ascii="Consolas" w:eastAsiaTheme="majorEastAsia" w:hAnsi="Consolas"/>
          <w:sz w:val="28"/>
        </w:rPr>
      </w:pPr>
      <w:r w:rsidRPr="00C45D8C">
        <w:rPr>
          <w:rFonts w:ascii="Consolas" w:eastAsiaTheme="majorEastAsia" w:hAnsi="Consolas"/>
          <w:sz w:val="28"/>
        </w:rPr>
        <w:t>输出的数据</w:t>
      </w:r>
    </w:p>
    <w:p w14:paraId="6560C9A1" w14:textId="2F249D72" w:rsidR="0003372F" w:rsidRPr="00C45D8C" w:rsidRDefault="0003372F" w:rsidP="0003372F">
      <w:pPr>
        <w:pStyle w:val="afc"/>
        <w:numPr>
          <w:ilvl w:val="1"/>
          <w:numId w:val="17"/>
        </w:numPr>
        <w:tabs>
          <w:tab w:val="left" w:pos="3291"/>
        </w:tabs>
        <w:ind w:firstLineChars="0"/>
        <w:rPr>
          <w:rFonts w:ascii="Consolas" w:eastAsiaTheme="majorEastAsia" w:hAnsi="Consolas"/>
          <w:sz w:val="28"/>
        </w:rPr>
      </w:pPr>
      <w:r w:rsidRPr="00C45D8C">
        <w:rPr>
          <w:rFonts w:ascii="Consolas" w:eastAsiaTheme="majorEastAsia" w:hAnsi="Consolas"/>
          <w:sz w:val="28"/>
        </w:rPr>
        <w:t>author</w:t>
      </w:r>
      <w:r w:rsidRPr="00C45D8C">
        <w:rPr>
          <w:rFonts w:ascii="Consolas" w:eastAsiaTheme="majorEastAsia" w:hAnsi="Consolas"/>
          <w:sz w:val="28"/>
        </w:rPr>
        <w:t>的</w:t>
      </w:r>
      <w:r w:rsidRPr="00C45D8C">
        <w:rPr>
          <w:rFonts w:ascii="Consolas" w:eastAsiaTheme="majorEastAsia" w:hAnsi="Consolas"/>
          <w:sz w:val="28"/>
        </w:rPr>
        <w:t>PageRank</w:t>
      </w:r>
      <w:r w:rsidRPr="00C45D8C">
        <w:rPr>
          <w:rFonts w:ascii="Consolas" w:eastAsiaTheme="majorEastAsia" w:hAnsi="Consolas"/>
          <w:sz w:val="28"/>
        </w:rPr>
        <w:t>值</w:t>
      </w:r>
      <w:r w:rsidR="00C636D8" w:rsidRPr="00C45D8C">
        <w:rPr>
          <w:rFonts w:ascii="Consolas" w:eastAsiaTheme="majorEastAsia" w:hAnsi="Consolas"/>
          <w:sz w:val="28"/>
        </w:rPr>
        <w:t>——author_rank.txt</w:t>
      </w:r>
    </w:p>
    <w:p w14:paraId="4D47B428" w14:textId="77777777" w:rsidR="00C636D8" w:rsidRPr="00C45D8C" w:rsidRDefault="0003372F" w:rsidP="00C636D8">
      <w:pPr>
        <w:pStyle w:val="afc"/>
        <w:numPr>
          <w:ilvl w:val="1"/>
          <w:numId w:val="17"/>
        </w:numPr>
        <w:tabs>
          <w:tab w:val="left" w:pos="3291"/>
        </w:tabs>
        <w:ind w:firstLineChars="0"/>
        <w:rPr>
          <w:rFonts w:ascii="Consolas" w:eastAsiaTheme="majorEastAsia" w:hAnsi="Consolas"/>
          <w:sz w:val="28"/>
        </w:rPr>
      </w:pPr>
      <w:r w:rsidRPr="00C45D8C">
        <w:rPr>
          <w:rFonts w:ascii="Consolas" w:eastAsiaTheme="majorEastAsia" w:hAnsi="Consolas"/>
          <w:sz w:val="28"/>
        </w:rPr>
        <w:t>article</w:t>
      </w:r>
      <w:r w:rsidRPr="00C45D8C">
        <w:rPr>
          <w:rFonts w:ascii="Consolas" w:eastAsiaTheme="majorEastAsia" w:hAnsi="Consolas"/>
          <w:sz w:val="28"/>
        </w:rPr>
        <w:t>的</w:t>
      </w:r>
      <w:r w:rsidRPr="00C45D8C">
        <w:rPr>
          <w:rFonts w:ascii="Consolas" w:eastAsiaTheme="majorEastAsia" w:hAnsi="Consolas"/>
          <w:sz w:val="28"/>
        </w:rPr>
        <w:t>PageRank</w:t>
      </w:r>
      <w:r w:rsidR="00780B3A" w:rsidRPr="00C45D8C">
        <w:rPr>
          <w:rFonts w:ascii="Consolas" w:eastAsiaTheme="majorEastAsia" w:hAnsi="Consolas"/>
          <w:sz w:val="28"/>
        </w:rPr>
        <w:t>值</w:t>
      </w:r>
      <w:r w:rsidR="00C636D8" w:rsidRPr="00C45D8C">
        <w:rPr>
          <w:rFonts w:ascii="Consolas" w:eastAsiaTheme="majorEastAsia" w:hAnsi="Consolas"/>
          <w:sz w:val="28"/>
        </w:rPr>
        <w:t>——article_rank.txt</w:t>
      </w:r>
    </w:p>
    <w:p w14:paraId="6995E524" w14:textId="7FE08658" w:rsidR="00780B3A" w:rsidRPr="00C45D8C" w:rsidRDefault="0003372F" w:rsidP="00C636D8">
      <w:pPr>
        <w:pStyle w:val="afc"/>
        <w:numPr>
          <w:ilvl w:val="1"/>
          <w:numId w:val="17"/>
        </w:numPr>
        <w:tabs>
          <w:tab w:val="left" w:pos="3291"/>
        </w:tabs>
        <w:ind w:firstLineChars="0"/>
        <w:rPr>
          <w:rFonts w:ascii="Consolas" w:eastAsiaTheme="majorEastAsia" w:hAnsi="Consolas"/>
          <w:sz w:val="28"/>
        </w:rPr>
      </w:pPr>
      <w:r w:rsidRPr="00C45D8C">
        <w:rPr>
          <w:rFonts w:ascii="Consolas" w:eastAsiaTheme="majorEastAsia" w:hAnsi="Consolas"/>
          <w:sz w:val="28"/>
        </w:rPr>
        <w:t>venue</w:t>
      </w:r>
      <w:r w:rsidRPr="00C45D8C">
        <w:rPr>
          <w:rFonts w:ascii="Consolas" w:eastAsiaTheme="majorEastAsia" w:hAnsi="Consolas"/>
          <w:sz w:val="28"/>
        </w:rPr>
        <w:t>的</w:t>
      </w:r>
      <w:r w:rsidRPr="00C45D8C">
        <w:rPr>
          <w:rFonts w:ascii="Consolas" w:eastAsiaTheme="majorEastAsia" w:hAnsi="Consolas"/>
          <w:sz w:val="28"/>
        </w:rPr>
        <w:t>PageRank</w:t>
      </w:r>
      <w:r w:rsidRPr="00C45D8C">
        <w:rPr>
          <w:rFonts w:ascii="Consolas" w:eastAsiaTheme="majorEastAsia" w:hAnsi="Consolas"/>
          <w:sz w:val="28"/>
        </w:rPr>
        <w:t>值</w:t>
      </w:r>
      <w:r w:rsidR="00C636D8" w:rsidRPr="00C45D8C">
        <w:rPr>
          <w:rFonts w:ascii="Consolas" w:eastAsiaTheme="majorEastAsia" w:hAnsi="Consolas"/>
          <w:sz w:val="28"/>
        </w:rPr>
        <w:t>——venue_rank.txt</w:t>
      </w:r>
    </w:p>
    <w:p w14:paraId="5CA737E5" w14:textId="5A7E1E78" w:rsidR="003B79F3" w:rsidRPr="00C45D8C" w:rsidRDefault="00C9633B" w:rsidP="003B79F3">
      <w:pPr>
        <w:pStyle w:val="afc"/>
        <w:numPr>
          <w:ilvl w:val="0"/>
          <w:numId w:val="10"/>
        </w:numPr>
        <w:tabs>
          <w:tab w:val="left" w:pos="3291"/>
        </w:tabs>
        <w:ind w:firstLineChars="0"/>
        <w:rPr>
          <w:rFonts w:ascii="Consolas" w:eastAsiaTheme="majorEastAsia" w:hAnsi="Consolas"/>
          <w:sz w:val="28"/>
        </w:rPr>
      </w:pPr>
      <w:r w:rsidRPr="00C45D8C">
        <w:rPr>
          <w:rFonts w:ascii="Consolas" w:eastAsiaTheme="majorEastAsia" w:hAnsi="Consolas"/>
          <w:sz w:val="28"/>
        </w:rPr>
        <w:t>具体实现方式</w:t>
      </w:r>
    </w:p>
    <w:p w14:paraId="44DC479A" w14:textId="38FC34C9" w:rsidR="00C83BCD" w:rsidRPr="00C45D8C" w:rsidRDefault="003B79F3" w:rsidP="003B79F3">
      <w:pPr>
        <w:pStyle w:val="afc"/>
        <w:numPr>
          <w:ilvl w:val="0"/>
          <w:numId w:val="15"/>
        </w:numPr>
        <w:tabs>
          <w:tab w:val="left" w:pos="3291"/>
        </w:tabs>
        <w:ind w:firstLineChars="0"/>
        <w:rPr>
          <w:rFonts w:ascii="Consolas" w:eastAsiaTheme="majorEastAsia" w:hAnsi="Consolas"/>
          <w:sz w:val="28"/>
        </w:rPr>
      </w:pPr>
      <w:r w:rsidRPr="00C45D8C">
        <w:rPr>
          <w:rFonts w:ascii="Consolas" w:eastAsiaTheme="majorEastAsia" w:hAnsi="Consolas"/>
          <w:sz w:val="28"/>
        </w:rPr>
        <w:t>首先是构造引用关系图。这里引用第三方库</w:t>
      </w:r>
      <w:r w:rsidRPr="00C45D8C">
        <w:rPr>
          <w:rFonts w:ascii="Consolas" w:eastAsiaTheme="majorEastAsia" w:hAnsi="Consolas"/>
          <w:sz w:val="28"/>
        </w:rPr>
        <w:t>”pygraph”</w:t>
      </w:r>
      <w:r w:rsidRPr="00C45D8C">
        <w:rPr>
          <w:rFonts w:ascii="Consolas" w:eastAsiaTheme="majorEastAsia" w:hAnsi="Consolas"/>
          <w:sz w:val="28"/>
        </w:rPr>
        <w:t>，里面包含了</w:t>
      </w:r>
      <w:r w:rsidRPr="00C45D8C">
        <w:rPr>
          <w:rFonts w:ascii="Consolas" w:eastAsiaTheme="majorEastAsia" w:hAnsi="Consolas"/>
          <w:sz w:val="28"/>
        </w:rPr>
        <w:t>add_node(), add_edge(), has_node(), has_edge()</w:t>
      </w:r>
      <w:r w:rsidR="00C513D5" w:rsidRPr="00C45D8C">
        <w:rPr>
          <w:rFonts w:ascii="Consolas" w:eastAsiaTheme="majorEastAsia" w:hAnsi="Consolas"/>
          <w:sz w:val="28"/>
        </w:rPr>
        <w:t>, neighbors()</w:t>
      </w:r>
      <w:r w:rsidRPr="00C45D8C">
        <w:rPr>
          <w:rFonts w:ascii="Consolas" w:eastAsiaTheme="majorEastAsia" w:hAnsi="Consolas"/>
          <w:sz w:val="28"/>
        </w:rPr>
        <w:t>等内置函数，可以很方便的建图。</w:t>
      </w:r>
    </w:p>
    <w:p w14:paraId="78B654B4" w14:textId="77777777" w:rsidR="00930926" w:rsidRPr="00C45D8C" w:rsidRDefault="00C83BCD" w:rsidP="0056093D">
      <w:pPr>
        <w:pStyle w:val="afc"/>
        <w:numPr>
          <w:ilvl w:val="1"/>
          <w:numId w:val="15"/>
        </w:numPr>
        <w:tabs>
          <w:tab w:val="left" w:pos="3291"/>
        </w:tabs>
        <w:ind w:firstLineChars="0"/>
        <w:rPr>
          <w:rFonts w:ascii="Consolas" w:eastAsiaTheme="majorEastAsia" w:hAnsi="Consolas"/>
          <w:sz w:val="28"/>
        </w:rPr>
      </w:pPr>
      <w:r w:rsidRPr="00C45D8C">
        <w:rPr>
          <w:rFonts w:ascii="Consolas" w:eastAsiaTheme="majorEastAsia" w:hAnsi="Consolas"/>
          <w:sz w:val="28"/>
        </w:rPr>
        <w:t>对于</w:t>
      </w:r>
      <w:r w:rsidRPr="00C45D8C">
        <w:rPr>
          <w:rFonts w:ascii="Consolas" w:eastAsiaTheme="majorEastAsia" w:hAnsi="Consolas"/>
          <w:sz w:val="28"/>
        </w:rPr>
        <w:t>author</w:t>
      </w:r>
      <w:r w:rsidRPr="00C45D8C">
        <w:rPr>
          <w:rFonts w:ascii="Consolas" w:eastAsiaTheme="majorEastAsia" w:hAnsi="Consolas"/>
          <w:sz w:val="28"/>
        </w:rPr>
        <w:t>的信息，直接用引用关系网，构造</w:t>
      </w:r>
      <w:r w:rsidRPr="00C45D8C">
        <w:rPr>
          <w:rFonts w:ascii="Consolas" w:eastAsiaTheme="majorEastAsia" w:hAnsi="Consolas"/>
          <w:sz w:val="28"/>
        </w:rPr>
        <w:t>author</w:t>
      </w:r>
      <w:r w:rsidRPr="00C45D8C">
        <w:rPr>
          <w:rFonts w:ascii="Consolas" w:eastAsiaTheme="majorEastAsia" w:hAnsi="Consolas"/>
          <w:sz w:val="28"/>
        </w:rPr>
        <w:t>节点之间的引用关系。</w:t>
      </w:r>
    </w:p>
    <w:p w14:paraId="76F8FFE5" w14:textId="77777777" w:rsidR="00930926" w:rsidRPr="00C45D8C" w:rsidRDefault="00C83BCD" w:rsidP="0056093D">
      <w:pPr>
        <w:pStyle w:val="afc"/>
        <w:numPr>
          <w:ilvl w:val="1"/>
          <w:numId w:val="15"/>
        </w:numPr>
        <w:tabs>
          <w:tab w:val="left" w:pos="3291"/>
        </w:tabs>
        <w:ind w:firstLineChars="0"/>
        <w:rPr>
          <w:rFonts w:ascii="Consolas" w:eastAsiaTheme="majorEastAsia" w:hAnsi="Consolas"/>
          <w:sz w:val="28"/>
        </w:rPr>
      </w:pPr>
      <w:r w:rsidRPr="00C45D8C">
        <w:rPr>
          <w:rFonts w:ascii="Consolas" w:eastAsiaTheme="majorEastAsia" w:hAnsi="Consolas"/>
          <w:sz w:val="28"/>
        </w:rPr>
        <w:lastRenderedPageBreak/>
        <w:t>对于</w:t>
      </w:r>
      <w:r w:rsidRPr="00C45D8C">
        <w:rPr>
          <w:rFonts w:ascii="Consolas" w:eastAsiaTheme="majorEastAsia" w:hAnsi="Consolas"/>
          <w:sz w:val="28"/>
        </w:rPr>
        <w:t>article</w:t>
      </w:r>
      <w:r w:rsidRPr="00C45D8C">
        <w:rPr>
          <w:rFonts w:ascii="Consolas" w:eastAsiaTheme="majorEastAsia" w:hAnsi="Consolas"/>
          <w:sz w:val="28"/>
        </w:rPr>
        <w:t>信息，</w:t>
      </w:r>
      <w:bookmarkStart w:id="0" w:name="OLE_LINK1"/>
      <w:r w:rsidRPr="00C45D8C">
        <w:rPr>
          <w:rFonts w:ascii="Consolas" w:eastAsiaTheme="majorEastAsia" w:hAnsi="Consolas"/>
          <w:sz w:val="28"/>
        </w:rPr>
        <w:t>首先用论文编号之间</w:t>
      </w:r>
      <w:bookmarkEnd w:id="0"/>
      <w:r w:rsidRPr="00C45D8C">
        <w:rPr>
          <w:rFonts w:ascii="Consolas" w:eastAsiaTheme="majorEastAsia" w:hAnsi="Consolas"/>
          <w:sz w:val="28"/>
        </w:rPr>
        <w:t>的引用</w:t>
      </w:r>
      <w:r w:rsidR="001B4B9E" w:rsidRPr="00C45D8C">
        <w:rPr>
          <w:rFonts w:ascii="Consolas" w:eastAsiaTheme="majorEastAsia" w:hAnsi="Consolas"/>
          <w:sz w:val="28"/>
        </w:rPr>
        <w:t>关系</w:t>
      </w:r>
      <w:r w:rsidR="00B74054" w:rsidRPr="00C45D8C">
        <w:rPr>
          <w:rFonts w:ascii="Consolas" w:eastAsiaTheme="majorEastAsia" w:hAnsi="Consolas"/>
          <w:sz w:val="28"/>
        </w:rPr>
        <w:t>建图，</w:t>
      </w:r>
      <w:r w:rsidRPr="00C45D8C">
        <w:rPr>
          <w:rFonts w:ascii="Consolas" w:eastAsiaTheme="majorEastAsia" w:hAnsi="Consolas"/>
          <w:sz w:val="28"/>
        </w:rPr>
        <w:t>构建引用关系网，然后根据</w:t>
      </w:r>
      <w:r w:rsidRPr="00C45D8C">
        <w:rPr>
          <w:rFonts w:ascii="Consolas" w:eastAsiaTheme="majorEastAsia" w:hAnsi="Consolas"/>
          <w:sz w:val="28"/>
        </w:rPr>
        <w:t>acl-metadata.txt</w:t>
      </w:r>
      <w:r w:rsidRPr="00C45D8C">
        <w:rPr>
          <w:rFonts w:ascii="Consolas" w:eastAsiaTheme="majorEastAsia" w:hAnsi="Consolas"/>
          <w:sz w:val="28"/>
        </w:rPr>
        <w:t>，</w:t>
      </w:r>
      <w:r w:rsidR="00641DC8" w:rsidRPr="00C45D8C">
        <w:rPr>
          <w:rFonts w:ascii="Consolas" w:eastAsiaTheme="majorEastAsia" w:hAnsi="Consolas"/>
          <w:sz w:val="28"/>
        </w:rPr>
        <w:t>将</w:t>
      </w:r>
      <w:r w:rsidR="00641DC8" w:rsidRPr="00C45D8C">
        <w:rPr>
          <w:rFonts w:ascii="Consolas" w:eastAsiaTheme="majorEastAsia" w:hAnsi="Consolas"/>
          <w:sz w:val="28"/>
        </w:rPr>
        <w:t>article</w:t>
      </w:r>
      <w:r w:rsidR="00641DC8" w:rsidRPr="00C45D8C">
        <w:rPr>
          <w:rFonts w:ascii="Consolas" w:eastAsiaTheme="majorEastAsia" w:hAnsi="Consolas"/>
          <w:sz w:val="28"/>
        </w:rPr>
        <w:t>的编号和题目对应起来，最终输出文件时</w:t>
      </w:r>
      <w:r w:rsidR="00E175E0" w:rsidRPr="00C45D8C">
        <w:rPr>
          <w:rFonts w:ascii="Consolas" w:eastAsiaTheme="majorEastAsia" w:hAnsi="Consolas"/>
          <w:sz w:val="28"/>
        </w:rPr>
        <w:t>输出论文标题和对应</w:t>
      </w:r>
      <w:r w:rsidR="00E175E0" w:rsidRPr="00C45D8C">
        <w:rPr>
          <w:rFonts w:ascii="Consolas" w:eastAsiaTheme="majorEastAsia" w:hAnsi="Consolas"/>
          <w:sz w:val="28"/>
        </w:rPr>
        <w:t>ID</w:t>
      </w:r>
      <w:r w:rsidR="00E175E0" w:rsidRPr="00C45D8C">
        <w:rPr>
          <w:rFonts w:ascii="Consolas" w:eastAsiaTheme="majorEastAsia" w:hAnsi="Consolas"/>
          <w:sz w:val="28"/>
        </w:rPr>
        <w:t>的</w:t>
      </w:r>
      <w:r w:rsidR="00E175E0" w:rsidRPr="00C45D8C">
        <w:rPr>
          <w:rFonts w:ascii="Consolas" w:eastAsiaTheme="majorEastAsia" w:hAnsi="Consolas"/>
          <w:sz w:val="28"/>
        </w:rPr>
        <w:t>PageRank</w:t>
      </w:r>
      <w:r w:rsidR="00E175E0" w:rsidRPr="00C45D8C">
        <w:rPr>
          <w:rFonts w:ascii="Consolas" w:eastAsiaTheme="majorEastAsia" w:hAnsi="Consolas"/>
          <w:sz w:val="28"/>
        </w:rPr>
        <w:t>值</w:t>
      </w:r>
      <w:r w:rsidR="0056093D" w:rsidRPr="00C45D8C">
        <w:rPr>
          <w:rFonts w:ascii="Consolas" w:eastAsiaTheme="majorEastAsia" w:hAnsi="Consolas"/>
          <w:sz w:val="28"/>
        </w:rPr>
        <w:t>。</w:t>
      </w:r>
    </w:p>
    <w:p w14:paraId="6B07363E" w14:textId="497DDF57" w:rsidR="00E175E0" w:rsidRPr="00C45D8C" w:rsidRDefault="00E175E0" w:rsidP="0056093D">
      <w:pPr>
        <w:pStyle w:val="afc"/>
        <w:numPr>
          <w:ilvl w:val="1"/>
          <w:numId w:val="15"/>
        </w:numPr>
        <w:tabs>
          <w:tab w:val="left" w:pos="3291"/>
        </w:tabs>
        <w:ind w:firstLineChars="0"/>
        <w:rPr>
          <w:rFonts w:ascii="Consolas" w:eastAsiaTheme="majorEastAsia" w:hAnsi="Consolas"/>
          <w:sz w:val="28"/>
        </w:rPr>
      </w:pPr>
      <w:r w:rsidRPr="00C45D8C">
        <w:rPr>
          <w:rFonts w:ascii="Consolas" w:eastAsiaTheme="majorEastAsia" w:hAnsi="Consolas"/>
          <w:sz w:val="28"/>
        </w:rPr>
        <w:t>对于</w:t>
      </w:r>
      <w:r w:rsidRPr="00C45D8C">
        <w:rPr>
          <w:rFonts w:ascii="Consolas" w:eastAsiaTheme="majorEastAsia" w:hAnsi="Consolas"/>
          <w:sz w:val="28"/>
        </w:rPr>
        <w:t>venue</w:t>
      </w:r>
      <w:r w:rsidRPr="00C45D8C">
        <w:rPr>
          <w:rFonts w:ascii="Consolas" w:eastAsiaTheme="majorEastAsia" w:hAnsi="Consolas"/>
          <w:sz w:val="28"/>
        </w:rPr>
        <w:t>信息，我的思路是</w:t>
      </w:r>
      <w:r w:rsidR="00012347" w:rsidRPr="00C45D8C">
        <w:rPr>
          <w:rFonts w:ascii="Consolas" w:eastAsiaTheme="majorEastAsia" w:hAnsi="Consolas"/>
          <w:sz w:val="28"/>
        </w:rPr>
        <w:t>利用</w:t>
      </w:r>
      <w:r w:rsidR="00D01561" w:rsidRPr="00C45D8C">
        <w:rPr>
          <w:rFonts w:ascii="Consolas" w:eastAsiaTheme="majorEastAsia" w:hAnsi="Consolas"/>
          <w:sz w:val="28"/>
        </w:rPr>
        <w:t>article</w:t>
      </w:r>
      <w:r w:rsidR="00012347" w:rsidRPr="00C45D8C">
        <w:rPr>
          <w:rFonts w:ascii="Consolas" w:eastAsiaTheme="majorEastAsia" w:hAnsi="Consolas"/>
          <w:sz w:val="28"/>
        </w:rPr>
        <w:t>之间的引用关系来决定</w:t>
      </w:r>
      <w:r w:rsidR="00012347" w:rsidRPr="00C45D8C">
        <w:rPr>
          <w:rFonts w:ascii="Consolas" w:eastAsiaTheme="majorEastAsia" w:hAnsi="Consolas"/>
          <w:sz w:val="28"/>
        </w:rPr>
        <w:t>venue</w:t>
      </w:r>
      <w:r w:rsidR="00012347" w:rsidRPr="00C45D8C">
        <w:rPr>
          <w:rFonts w:ascii="Consolas" w:eastAsiaTheme="majorEastAsia" w:hAnsi="Consolas"/>
          <w:sz w:val="28"/>
        </w:rPr>
        <w:t>之间的引用关系</w:t>
      </w:r>
      <w:r w:rsidR="00D01561" w:rsidRPr="00C45D8C">
        <w:rPr>
          <w:rFonts w:ascii="Consolas" w:eastAsiaTheme="majorEastAsia" w:hAnsi="Consolas"/>
          <w:sz w:val="28"/>
        </w:rPr>
        <w:t>。</w:t>
      </w:r>
      <w:r w:rsidR="005971FC" w:rsidRPr="00C45D8C">
        <w:rPr>
          <w:rFonts w:ascii="Consolas" w:eastAsiaTheme="majorEastAsia" w:hAnsi="Consolas"/>
          <w:sz w:val="28"/>
        </w:rPr>
        <w:t>具体思路是这样：从</w:t>
      </w:r>
      <w:r w:rsidR="005971FC" w:rsidRPr="00C45D8C">
        <w:rPr>
          <w:rFonts w:ascii="Consolas" w:eastAsiaTheme="majorEastAsia" w:hAnsi="Consolas"/>
          <w:sz w:val="28"/>
        </w:rPr>
        <w:t>acl-metadata.txt</w:t>
      </w:r>
      <w:r w:rsidR="005971FC" w:rsidRPr="00C45D8C">
        <w:rPr>
          <w:rFonts w:ascii="Consolas" w:eastAsiaTheme="majorEastAsia" w:hAnsi="Consolas"/>
          <w:sz w:val="28"/>
        </w:rPr>
        <w:t>中得到每篇</w:t>
      </w:r>
      <w:r w:rsidR="005971FC" w:rsidRPr="00C45D8C">
        <w:rPr>
          <w:rFonts w:ascii="Consolas" w:eastAsiaTheme="majorEastAsia" w:hAnsi="Consolas"/>
          <w:sz w:val="28"/>
        </w:rPr>
        <w:t>article</w:t>
      </w:r>
      <w:r w:rsidR="005971FC" w:rsidRPr="00C45D8C">
        <w:rPr>
          <w:rFonts w:ascii="Consolas" w:eastAsiaTheme="majorEastAsia" w:hAnsi="Consolas"/>
          <w:sz w:val="28"/>
        </w:rPr>
        <w:t>投的若干</w:t>
      </w:r>
      <w:r w:rsidR="005971FC" w:rsidRPr="00C45D8C">
        <w:rPr>
          <w:rFonts w:ascii="Consolas" w:eastAsiaTheme="majorEastAsia" w:hAnsi="Consolas"/>
          <w:sz w:val="28"/>
        </w:rPr>
        <w:t>venue</w:t>
      </w:r>
      <w:r w:rsidR="007F4864" w:rsidRPr="00C45D8C">
        <w:rPr>
          <w:rFonts w:ascii="Consolas" w:eastAsiaTheme="majorEastAsia" w:hAnsi="Consolas"/>
          <w:sz w:val="28"/>
        </w:rPr>
        <w:t>，然后从</w:t>
      </w:r>
      <w:r w:rsidR="00DC3859" w:rsidRPr="00C45D8C">
        <w:rPr>
          <w:rFonts w:ascii="Consolas" w:eastAsiaTheme="majorEastAsia" w:hAnsi="Consolas"/>
          <w:sz w:val="28"/>
        </w:rPr>
        <w:t>aan/release/2014/networks/paper-citation-network-nonself.txt</w:t>
      </w:r>
      <w:r w:rsidR="007F4864" w:rsidRPr="00C45D8C">
        <w:rPr>
          <w:rFonts w:ascii="Consolas" w:eastAsiaTheme="majorEastAsia" w:hAnsi="Consolas"/>
          <w:sz w:val="28"/>
        </w:rPr>
        <w:t>中获得</w:t>
      </w:r>
      <w:r w:rsidR="007F4864" w:rsidRPr="00C45D8C">
        <w:rPr>
          <w:rFonts w:ascii="Consolas" w:eastAsiaTheme="majorEastAsia" w:hAnsi="Consolas"/>
          <w:sz w:val="28"/>
        </w:rPr>
        <w:t>article</w:t>
      </w:r>
      <w:r w:rsidR="007F4864" w:rsidRPr="00C45D8C">
        <w:rPr>
          <w:rFonts w:ascii="Consolas" w:eastAsiaTheme="majorEastAsia" w:hAnsi="Consolas"/>
          <w:sz w:val="28"/>
        </w:rPr>
        <w:t>之间的引用关系，利用这个引用关系决定对应</w:t>
      </w:r>
      <w:r w:rsidR="007F4864" w:rsidRPr="00C45D8C">
        <w:rPr>
          <w:rFonts w:ascii="Consolas" w:eastAsiaTheme="majorEastAsia" w:hAnsi="Consolas"/>
          <w:sz w:val="28"/>
        </w:rPr>
        <w:t>venue</w:t>
      </w:r>
      <w:r w:rsidR="007F4864" w:rsidRPr="00C45D8C">
        <w:rPr>
          <w:rFonts w:ascii="Consolas" w:eastAsiaTheme="majorEastAsia" w:hAnsi="Consolas"/>
          <w:sz w:val="28"/>
        </w:rPr>
        <w:t>之间的引用关系</w:t>
      </w:r>
      <w:r w:rsidR="00F7288A" w:rsidRPr="00C45D8C">
        <w:rPr>
          <w:rFonts w:ascii="Consolas" w:eastAsiaTheme="majorEastAsia" w:hAnsi="Consolas"/>
          <w:sz w:val="28"/>
        </w:rPr>
        <w:t>。例如，</w:t>
      </w:r>
      <w:r w:rsidR="00F7288A" w:rsidRPr="00C45D8C">
        <w:rPr>
          <w:rFonts w:ascii="Consolas" w:eastAsiaTheme="majorEastAsia" w:hAnsi="Consolas"/>
          <w:sz w:val="28"/>
        </w:rPr>
        <w:t>article A</w:t>
      </w:r>
      <w:r w:rsidR="00F7288A" w:rsidRPr="00C45D8C">
        <w:rPr>
          <w:rFonts w:ascii="Consolas" w:eastAsiaTheme="majorEastAsia" w:hAnsi="Consolas"/>
          <w:sz w:val="28"/>
        </w:rPr>
        <w:t>对</w:t>
      </w:r>
      <w:r w:rsidR="00F7288A" w:rsidRPr="00C45D8C">
        <w:rPr>
          <w:rFonts w:ascii="Consolas" w:eastAsiaTheme="majorEastAsia" w:hAnsi="Consolas"/>
          <w:sz w:val="28"/>
        </w:rPr>
        <w:t>B</w:t>
      </w:r>
      <w:r w:rsidR="00F7288A" w:rsidRPr="00C45D8C">
        <w:rPr>
          <w:rFonts w:ascii="Consolas" w:eastAsiaTheme="majorEastAsia" w:hAnsi="Consolas"/>
          <w:sz w:val="28"/>
        </w:rPr>
        <w:t>有引用，</w:t>
      </w:r>
      <w:r w:rsidR="00F7288A" w:rsidRPr="00C45D8C">
        <w:rPr>
          <w:rFonts w:ascii="Consolas" w:eastAsiaTheme="majorEastAsia" w:hAnsi="Consolas"/>
          <w:sz w:val="28"/>
        </w:rPr>
        <w:t>A</w:t>
      </w:r>
      <w:r w:rsidR="00F7288A" w:rsidRPr="00C45D8C">
        <w:rPr>
          <w:rFonts w:ascii="Consolas" w:eastAsiaTheme="majorEastAsia" w:hAnsi="Consolas"/>
          <w:sz w:val="28"/>
        </w:rPr>
        <w:t>投的</w:t>
      </w:r>
      <w:r w:rsidR="00F7288A" w:rsidRPr="00C45D8C">
        <w:rPr>
          <w:rFonts w:ascii="Consolas" w:eastAsiaTheme="majorEastAsia" w:hAnsi="Consolas"/>
          <w:sz w:val="28"/>
        </w:rPr>
        <w:t>venue</w:t>
      </w:r>
      <w:r w:rsidR="00F7288A" w:rsidRPr="00C45D8C">
        <w:rPr>
          <w:rFonts w:ascii="Consolas" w:eastAsiaTheme="majorEastAsia" w:hAnsi="Consolas"/>
          <w:sz w:val="28"/>
        </w:rPr>
        <w:t>为</w:t>
      </w:r>
      <w:r w:rsidR="00F7288A" w:rsidRPr="00C45D8C">
        <w:rPr>
          <w:rFonts w:ascii="Consolas" w:eastAsiaTheme="majorEastAsia" w:hAnsi="Consolas"/>
          <w:sz w:val="28"/>
        </w:rPr>
        <w:t>{v1,v2,v3…vm},B</w:t>
      </w:r>
      <w:r w:rsidR="00F7288A" w:rsidRPr="00C45D8C">
        <w:rPr>
          <w:rFonts w:ascii="Consolas" w:eastAsiaTheme="majorEastAsia" w:hAnsi="Consolas"/>
          <w:sz w:val="28"/>
        </w:rPr>
        <w:t>投的</w:t>
      </w:r>
      <w:r w:rsidR="00F7288A" w:rsidRPr="00C45D8C">
        <w:rPr>
          <w:rFonts w:ascii="Consolas" w:eastAsiaTheme="majorEastAsia" w:hAnsi="Consolas"/>
          <w:sz w:val="28"/>
        </w:rPr>
        <w:t>venue</w:t>
      </w:r>
      <w:r w:rsidR="00F7288A" w:rsidRPr="00C45D8C">
        <w:rPr>
          <w:rFonts w:ascii="Consolas" w:eastAsiaTheme="majorEastAsia" w:hAnsi="Consolas"/>
          <w:sz w:val="28"/>
        </w:rPr>
        <w:t>为</w:t>
      </w:r>
      <w:r w:rsidR="00F7288A" w:rsidRPr="00C45D8C">
        <w:rPr>
          <w:rFonts w:ascii="Consolas" w:eastAsiaTheme="majorEastAsia" w:hAnsi="Consolas"/>
          <w:sz w:val="28"/>
        </w:rPr>
        <w:t>{V1,V2,V3…Vn}</w:t>
      </w:r>
      <w:r w:rsidR="00F7288A" w:rsidRPr="00C45D8C">
        <w:rPr>
          <w:rFonts w:ascii="Consolas" w:eastAsiaTheme="majorEastAsia" w:hAnsi="Consolas"/>
          <w:sz w:val="28"/>
        </w:rPr>
        <w:t>，那么认为</w:t>
      </w:r>
      <w:r w:rsidR="00F7288A" w:rsidRPr="00C45D8C">
        <w:rPr>
          <w:rFonts w:ascii="Consolas" w:eastAsiaTheme="majorEastAsia" w:hAnsi="Consolas"/>
          <w:sz w:val="28"/>
        </w:rPr>
        <w:t>v1</w:t>
      </w:r>
      <w:r w:rsidR="00F7288A" w:rsidRPr="00C45D8C">
        <w:rPr>
          <w:rFonts w:ascii="Consolas" w:eastAsiaTheme="majorEastAsia" w:hAnsi="Consolas"/>
          <w:sz w:val="28"/>
        </w:rPr>
        <w:t>有对</w:t>
      </w:r>
      <w:r w:rsidR="00F7288A" w:rsidRPr="00C45D8C">
        <w:rPr>
          <w:rFonts w:ascii="Consolas" w:eastAsiaTheme="majorEastAsia" w:hAnsi="Consolas"/>
          <w:sz w:val="28"/>
        </w:rPr>
        <w:t>V1,V2…Vn</w:t>
      </w:r>
      <w:r w:rsidR="00F7288A" w:rsidRPr="00C45D8C">
        <w:rPr>
          <w:rFonts w:ascii="Consolas" w:eastAsiaTheme="majorEastAsia" w:hAnsi="Consolas"/>
          <w:sz w:val="28"/>
        </w:rPr>
        <w:t>的引用，</w:t>
      </w:r>
      <w:r w:rsidR="00F7288A" w:rsidRPr="00C45D8C">
        <w:rPr>
          <w:rFonts w:ascii="Consolas" w:eastAsiaTheme="majorEastAsia" w:hAnsi="Consolas"/>
          <w:sz w:val="28"/>
        </w:rPr>
        <w:t>v2</w:t>
      </w:r>
      <w:r w:rsidR="00F7288A" w:rsidRPr="00C45D8C">
        <w:rPr>
          <w:rFonts w:ascii="Consolas" w:eastAsiaTheme="majorEastAsia" w:hAnsi="Consolas"/>
          <w:sz w:val="28"/>
        </w:rPr>
        <w:t>有对</w:t>
      </w:r>
      <w:r w:rsidR="00F7288A" w:rsidRPr="00C45D8C">
        <w:rPr>
          <w:rFonts w:ascii="Consolas" w:eastAsiaTheme="majorEastAsia" w:hAnsi="Consolas"/>
          <w:sz w:val="28"/>
        </w:rPr>
        <w:t>V1,V2,,,,Vn</w:t>
      </w:r>
      <w:r w:rsidR="00F7288A" w:rsidRPr="00C45D8C">
        <w:rPr>
          <w:rFonts w:ascii="Consolas" w:eastAsiaTheme="majorEastAsia" w:hAnsi="Consolas"/>
          <w:sz w:val="28"/>
        </w:rPr>
        <w:t>的引用，以此类推，构建</w:t>
      </w:r>
      <w:r w:rsidR="00F7288A" w:rsidRPr="00C45D8C">
        <w:rPr>
          <w:rFonts w:ascii="Consolas" w:eastAsiaTheme="majorEastAsia" w:hAnsi="Consolas"/>
          <w:sz w:val="28"/>
        </w:rPr>
        <w:t>venue</w:t>
      </w:r>
      <w:r w:rsidR="00F7288A" w:rsidRPr="00C45D8C">
        <w:rPr>
          <w:rFonts w:ascii="Consolas" w:eastAsiaTheme="majorEastAsia" w:hAnsi="Consolas"/>
          <w:sz w:val="28"/>
        </w:rPr>
        <w:t>的引用图</w:t>
      </w:r>
      <w:r w:rsidR="003133F0" w:rsidRPr="00C45D8C">
        <w:rPr>
          <w:rFonts w:ascii="Consolas" w:eastAsiaTheme="majorEastAsia" w:hAnsi="Consolas"/>
          <w:sz w:val="28"/>
        </w:rPr>
        <w:t>。</w:t>
      </w:r>
    </w:p>
    <w:p w14:paraId="749A80C1" w14:textId="30F75401" w:rsidR="003133F0" w:rsidRPr="00C45D8C" w:rsidRDefault="003133F0" w:rsidP="003133F0">
      <w:pPr>
        <w:pStyle w:val="afc"/>
        <w:numPr>
          <w:ilvl w:val="0"/>
          <w:numId w:val="15"/>
        </w:numPr>
        <w:tabs>
          <w:tab w:val="left" w:pos="3291"/>
        </w:tabs>
        <w:ind w:firstLineChars="0"/>
        <w:rPr>
          <w:rFonts w:ascii="Consolas" w:eastAsiaTheme="majorEastAsia" w:hAnsi="Consolas"/>
          <w:sz w:val="28"/>
        </w:rPr>
      </w:pPr>
      <w:r w:rsidRPr="00C45D8C">
        <w:rPr>
          <w:rFonts w:ascii="Consolas" w:eastAsiaTheme="majorEastAsia" w:hAnsi="Consolas"/>
          <w:sz w:val="28"/>
        </w:rPr>
        <w:t>然后是算法的实现部分。对于已经构建好的引用图中的每个节点，赋初值</w:t>
      </w:r>
      <w:r w:rsidRPr="00C45D8C">
        <w:rPr>
          <w:rFonts w:ascii="Consolas" w:eastAsiaTheme="majorEastAsia" w:hAnsi="Consolas"/>
          <w:sz w:val="28"/>
        </w:rPr>
        <w:t xml:space="preserve"> 1/n</w:t>
      </w:r>
      <w:r w:rsidRPr="00C45D8C">
        <w:rPr>
          <w:rFonts w:ascii="Consolas" w:eastAsiaTheme="majorEastAsia" w:hAnsi="Consolas"/>
          <w:sz w:val="28"/>
        </w:rPr>
        <w:t>（</w:t>
      </w:r>
      <w:r w:rsidRPr="00C45D8C">
        <w:rPr>
          <w:rFonts w:ascii="Consolas" w:eastAsiaTheme="majorEastAsia" w:hAnsi="Consolas"/>
          <w:sz w:val="28"/>
        </w:rPr>
        <w:t>n</w:t>
      </w:r>
      <w:r w:rsidRPr="00C45D8C">
        <w:rPr>
          <w:rFonts w:ascii="Consolas" w:eastAsiaTheme="majorEastAsia" w:hAnsi="Consolas"/>
          <w:sz w:val="28"/>
        </w:rPr>
        <w:t>为节点数）</w:t>
      </w:r>
      <w:r w:rsidR="002A6F8C" w:rsidRPr="00C45D8C">
        <w:rPr>
          <w:rFonts w:ascii="Consolas" w:eastAsiaTheme="majorEastAsia" w:hAnsi="Consolas"/>
          <w:sz w:val="28"/>
        </w:rPr>
        <w:t>。然后每次迭代时，对于节点</w:t>
      </w:r>
      <w:r w:rsidR="002A6F8C" w:rsidRPr="00C45D8C">
        <w:rPr>
          <w:rFonts w:ascii="Consolas" w:eastAsiaTheme="majorEastAsia" w:hAnsi="Consolas"/>
          <w:sz w:val="28"/>
        </w:rPr>
        <w:t>x</w:t>
      </w:r>
      <w:r w:rsidR="002A6F8C" w:rsidRPr="00C45D8C">
        <w:rPr>
          <w:rFonts w:ascii="Consolas" w:eastAsiaTheme="majorEastAsia" w:hAnsi="Consolas"/>
          <w:sz w:val="28"/>
        </w:rPr>
        <w:t>，找出它的</w:t>
      </w:r>
      <w:r w:rsidR="00946ACF" w:rsidRPr="00C45D8C">
        <w:rPr>
          <w:rFonts w:ascii="Consolas" w:eastAsiaTheme="majorEastAsia" w:hAnsi="Consolas"/>
          <w:sz w:val="28"/>
        </w:rPr>
        <w:t>入点</w:t>
      </w:r>
      <w:r w:rsidR="00827FF6">
        <w:rPr>
          <w:rFonts w:ascii="Consolas" w:eastAsiaTheme="majorEastAsia" w:hAnsi="Consolas"/>
          <w:sz w:val="28"/>
        </w:rPr>
        <w:t>node1,node2..no</w:t>
      </w:r>
      <w:bookmarkStart w:id="1" w:name="_GoBack"/>
      <w:bookmarkEnd w:id="1"/>
      <w:r w:rsidR="00946ACF" w:rsidRPr="00C45D8C">
        <w:rPr>
          <w:rFonts w:ascii="Consolas" w:eastAsiaTheme="majorEastAsia" w:hAnsi="Consolas"/>
          <w:sz w:val="28"/>
        </w:rPr>
        <w:t>det</w:t>
      </w:r>
      <w:r w:rsidR="00946ACF" w:rsidRPr="00C45D8C">
        <w:rPr>
          <w:rFonts w:ascii="Consolas" w:eastAsiaTheme="majorEastAsia" w:hAnsi="Consolas"/>
          <w:sz w:val="28"/>
        </w:rPr>
        <w:t>，利用这些入点的现有</w:t>
      </w:r>
      <w:r w:rsidR="00946ACF" w:rsidRPr="00C45D8C">
        <w:rPr>
          <w:rFonts w:ascii="Consolas" w:eastAsiaTheme="majorEastAsia" w:hAnsi="Consolas"/>
          <w:sz w:val="28"/>
        </w:rPr>
        <w:t>PageRank</w:t>
      </w:r>
      <w:r w:rsidR="00946ACF" w:rsidRPr="00C45D8C">
        <w:rPr>
          <w:rFonts w:ascii="Consolas" w:eastAsiaTheme="majorEastAsia" w:hAnsi="Consolas"/>
          <w:sz w:val="28"/>
        </w:rPr>
        <w:t>值除以这些入点的出度，在相加求和，</w:t>
      </w:r>
      <w:r w:rsidR="00B2646F" w:rsidRPr="00C45D8C">
        <w:rPr>
          <w:rFonts w:ascii="Consolas" w:eastAsiaTheme="majorEastAsia" w:hAnsi="Consolas"/>
          <w:sz w:val="28"/>
        </w:rPr>
        <w:t>再加上随机游走算法的参数，</w:t>
      </w:r>
      <w:r w:rsidR="00946ACF" w:rsidRPr="00C45D8C">
        <w:rPr>
          <w:rFonts w:ascii="Consolas" w:eastAsiaTheme="majorEastAsia" w:hAnsi="Consolas"/>
          <w:sz w:val="28"/>
        </w:rPr>
        <w:t>得到本轮迭代算出的节点</w:t>
      </w:r>
      <w:r w:rsidR="00946ACF" w:rsidRPr="00C45D8C">
        <w:rPr>
          <w:rFonts w:ascii="Consolas" w:eastAsiaTheme="majorEastAsia" w:hAnsi="Consolas"/>
          <w:sz w:val="28"/>
        </w:rPr>
        <w:t>x</w:t>
      </w:r>
      <w:r w:rsidR="00946ACF" w:rsidRPr="00C45D8C">
        <w:rPr>
          <w:rFonts w:ascii="Consolas" w:eastAsiaTheme="majorEastAsia" w:hAnsi="Consolas"/>
          <w:sz w:val="28"/>
        </w:rPr>
        <w:t>的新</w:t>
      </w:r>
      <w:r w:rsidR="00946ACF" w:rsidRPr="00C45D8C">
        <w:rPr>
          <w:rFonts w:ascii="Consolas" w:eastAsiaTheme="majorEastAsia" w:hAnsi="Consolas"/>
          <w:sz w:val="28"/>
        </w:rPr>
        <w:t>PageRank</w:t>
      </w:r>
      <w:r w:rsidR="00946ACF" w:rsidRPr="00C45D8C">
        <w:rPr>
          <w:rFonts w:ascii="Consolas" w:eastAsiaTheme="majorEastAsia" w:hAnsi="Consolas"/>
          <w:sz w:val="28"/>
        </w:rPr>
        <w:t>值，但目前还不更新。等本轮迭代中所有</w:t>
      </w:r>
      <w:r w:rsidR="003E5B0A" w:rsidRPr="00C45D8C">
        <w:rPr>
          <w:rFonts w:ascii="Consolas" w:eastAsiaTheme="majorEastAsia" w:hAnsi="Consolas"/>
          <w:sz w:val="28"/>
        </w:rPr>
        <w:t>节点均已计算过之后，统一更新</w:t>
      </w:r>
      <w:r w:rsidR="003E5B0A" w:rsidRPr="00C45D8C">
        <w:rPr>
          <w:rFonts w:ascii="Consolas" w:eastAsiaTheme="majorEastAsia" w:hAnsi="Consolas"/>
          <w:sz w:val="28"/>
        </w:rPr>
        <w:t>PageRank</w:t>
      </w:r>
      <w:r w:rsidR="003E5B0A" w:rsidRPr="00C45D8C">
        <w:rPr>
          <w:rFonts w:ascii="Consolas" w:eastAsiaTheme="majorEastAsia" w:hAnsi="Consolas"/>
          <w:sz w:val="28"/>
        </w:rPr>
        <w:t>值，并与前一轮的</w:t>
      </w:r>
      <w:r w:rsidR="003E5B0A" w:rsidRPr="00C45D8C">
        <w:rPr>
          <w:rFonts w:ascii="Consolas" w:eastAsiaTheme="majorEastAsia" w:hAnsi="Consolas"/>
          <w:sz w:val="28"/>
        </w:rPr>
        <w:t>PageRank</w:t>
      </w:r>
      <w:r w:rsidR="003E5B0A" w:rsidRPr="00C45D8C">
        <w:rPr>
          <w:rFonts w:ascii="Consolas" w:eastAsiaTheme="majorEastAsia" w:hAnsi="Consolas"/>
          <w:sz w:val="28"/>
        </w:rPr>
        <w:t>值做差、求和，若变化程度小于</w:t>
      </w:r>
      <w:r w:rsidR="003E5B0A" w:rsidRPr="00C45D8C">
        <w:rPr>
          <w:rFonts w:ascii="Consolas" w:eastAsiaTheme="majorEastAsia" w:hAnsi="Consolas"/>
          <w:sz w:val="28"/>
        </w:rPr>
        <w:t>delta</w:t>
      </w:r>
      <w:r w:rsidR="003E5B0A" w:rsidRPr="00C45D8C">
        <w:rPr>
          <w:rFonts w:ascii="Consolas" w:eastAsiaTheme="majorEastAsia" w:hAnsi="Consolas"/>
          <w:sz w:val="28"/>
        </w:rPr>
        <w:t>（代码中给出），则停止迭代。用</w:t>
      </w:r>
      <w:r w:rsidR="003E5B0A" w:rsidRPr="00C45D8C">
        <w:rPr>
          <w:rFonts w:ascii="Consolas" w:eastAsiaTheme="majorEastAsia" w:hAnsi="Consolas"/>
          <w:sz w:val="28"/>
        </w:rPr>
        <w:t>for</w:t>
      </w:r>
      <w:r w:rsidR="003E5B0A" w:rsidRPr="00C45D8C">
        <w:rPr>
          <w:rFonts w:ascii="Consolas" w:eastAsiaTheme="majorEastAsia" w:hAnsi="Consolas"/>
          <w:sz w:val="28"/>
        </w:rPr>
        <w:t>循环而不用矩阵是因为数据量过大，是一个稀疏矩阵，故直接计算效率可能更高一些。</w:t>
      </w:r>
    </w:p>
    <w:p w14:paraId="0F5777EF" w14:textId="313D71E2" w:rsidR="00C9633B" w:rsidRPr="00C45D8C" w:rsidRDefault="000302B5" w:rsidP="006178B3">
      <w:pPr>
        <w:pStyle w:val="afc"/>
        <w:numPr>
          <w:ilvl w:val="0"/>
          <w:numId w:val="10"/>
        </w:numPr>
        <w:tabs>
          <w:tab w:val="left" w:pos="3291"/>
        </w:tabs>
        <w:ind w:firstLineChars="0"/>
        <w:rPr>
          <w:rFonts w:ascii="Consolas" w:eastAsiaTheme="majorEastAsia" w:hAnsi="Consolas"/>
          <w:sz w:val="28"/>
        </w:rPr>
      </w:pPr>
      <w:r w:rsidRPr="00C45D8C">
        <w:rPr>
          <w:rFonts w:ascii="Consolas" w:eastAsiaTheme="majorEastAsia" w:hAnsi="Consolas"/>
          <w:sz w:val="28"/>
        </w:rPr>
        <w:t>数据分析</w:t>
      </w:r>
    </w:p>
    <w:p w14:paraId="00D61A43" w14:textId="6F0400C7" w:rsidR="003133F0" w:rsidRPr="00C45D8C" w:rsidRDefault="007305DB" w:rsidP="003133F0">
      <w:pPr>
        <w:pStyle w:val="afc"/>
        <w:tabs>
          <w:tab w:val="left" w:pos="3291"/>
        </w:tabs>
        <w:ind w:left="720" w:firstLineChars="0" w:firstLine="0"/>
        <w:rPr>
          <w:rFonts w:ascii="Consolas" w:eastAsiaTheme="majorEastAsia" w:hAnsi="Consolas"/>
          <w:sz w:val="28"/>
        </w:rPr>
      </w:pPr>
      <w:r w:rsidRPr="00C45D8C">
        <w:rPr>
          <w:rFonts w:ascii="Consolas" w:eastAsiaTheme="majorEastAsia" w:hAnsi="Consolas"/>
          <w:sz w:val="28"/>
        </w:rPr>
        <w:t>为了考察实现的</w:t>
      </w:r>
      <w:r w:rsidRPr="00C45D8C">
        <w:rPr>
          <w:rFonts w:ascii="Consolas" w:eastAsiaTheme="majorEastAsia" w:hAnsi="Consolas"/>
          <w:sz w:val="28"/>
        </w:rPr>
        <w:t>PageRank</w:t>
      </w:r>
      <w:r w:rsidRPr="00C45D8C">
        <w:rPr>
          <w:rFonts w:ascii="Consolas" w:eastAsiaTheme="majorEastAsia" w:hAnsi="Consolas"/>
          <w:sz w:val="28"/>
        </w:rPr>
        <w:t>算法的效果，对于每个</w:t>
      </w:r>
      <w:r w:rsidRPr="00C45D8C">
        <w:rPr>
          <w:rFonts w:ascii="Consolas" w:eastAsiaTheme="majorEastAsia" w:hAnsi="Consolas"/>
          <w:sz w:val="28"/>
        </w:rPr>
        <w:t>result</w:t>
      </w:r>
      <w:r w:rsidRPr="00C45D8C">
        <w:rPr>
          <w:rFonts w:ascii="Consolas" w:eastAsiaTheme="majorEastAsia" w:hAnsi="Consolas"/>
          <w:sz w:val="28"/>
        </w:rPr>
        <w:t>文件，取前</w:t>
      </w:r>
      <w:r w:rsidRPr="00C45D8C">
        <w:rPr>
          <w:rFonts w:ascii="Consolas" w:eastAsiaTheme="majorEastAsia" w:hAnsi="Consolas"/>
          <w:sz w:val="28"/>
        </w:rPr>
        <w:t>10%</w:t>
      </w:r>
      <w:r w:rsidRPr="00C45D8C">
        <w:rPr>
          <w:rFonts w:ascii="Consolas" w:eastAsiaTheme="majorEastAsia" w:hAnsi="Consolas"/>
          <w:sz w:val="28"/>
        </w:rPr>
        <w:t>的数据的</w:t>
      </w:r>
      <w:r w:rsidRPr="00C45D8C">
        <w:rPr>
          <w:rFonts w:ascii="Consolas" w:eastAsiaTheme="majorEastAsia" w:hAnsi="Consolas"/>
          <w:sz w:val="28"/>
        </w:rPr>
        <w:t>PageRank</w:t>
      </w:r>
      <w:r w:rsidRPr="00C45D8C">
        <w:rPr>
          <w:rFonts w:ascii="Consolas" w:eastAsiaTheme="majorEastAsia" w:hAnsi="Consolas"/>
          <w:sz w:val="28"/>
        </w:rPr>
        <w:t>值相加，计算在所有元素</w:t>
      </w:r>
      <w:r w:rsidRPr="00C45D8C">
        <w:rPr>
          <w:rFonts w:ascii="Consolas" w:eastAsiaTheme="majorEastAsia" w:hAnsi="Consolas"/>
          <w:sz w:val="28"/>
        </w:rPr>
        <w:t>PageRank</w:t>
      </w:r>
      <w:r w:rsidRPr="00C45D8C">
        <w:rPr>
          <w:rFonts w:ascii="Consolas" w:eastAsiaTheme="majorEastAsia" w:hAnsi="Consolas"/>
          <w:sz w:val="28"/>
        </w:rPr>
        <w:t>值之和</w:t>
      </w:r>
      <w:r w:rsidR="006B6EF9" w:rsidRPr="00C45D8C">
        <w:rPr>
          <w:rFonts w:ascii="Consolas" w:eastAsiaTheme="majorEastAsia" w:hAnsi="Consolas"/>
          <w:sz w:val="28"/>
        </w:rPr>
        <w:t>中占的比例。实验结果表明，前</w:t>
      </w:r>
      <w:r w:rsidR="006B6EF9" w:rsidRPr="00C45D8C">
        <w:rPr>
          <w:rFonts w:ascii="Consolas" w:eastAsiaTheme="majorEastAsia" w:hAnsi="Consolas"/>
          <w:sz w:val="28"/>
        </w:rPr>
        <w:t>10%</w:t>
      </w:r>
      <w:r w:rsidR="006B6EF9" w:rsidRPr="00C45D8C">
        <w:rPr>
          <w:rFonts w:ascii="Consolas" w:eastAsiaTheme="majorEastAsia" w:hAnsi="Consolas"/>
          <w:sz w:val="28"/>
        </w:rPr>
        <w:t>的数据占比很大，效果较为理想</w:t>
      </w:r>
      <w:r w:rsidR="00101492" w:rsidRPr="00C45D8C">
        <w:rPr>
          <w:rFonts w:ascii="Consolas" w:eastAsiaTheme="majorEastAsia" w:hAnsi="Consolas"/>
          <w:sz w:val="28"/>
        </w:rPr>
        <w:t>。</w:t>
      </w:r>
      <w:r w:rsidR="005E0D9F" w:rsidRPr="00C45D8C">
        <w:rPr>
          <w:rFonts w:ascii="Consolas" w:eastAsiaTheme="majorEastAsia" w:hAnsi="Consolas"/>
          <w:sz w:val="28"/>
        </w:rPr>
        <w:t>（见下图）</w:t>
      </w:r>
      <w:r w:rsidR="00101492" w:rsidRPr="00C45D8C">
        <w:rPr>
          <w:rFonts w:ascii="Consolas" w:eastAsiaTheme="majorEastAsia" w:hAnsi="Consolas"/>
          <w:noProof/>
          <w:sz w:val="28"/>
          <w:lang w:val="en-US"/>
        </w:rPr>
        <w:drawing>
          <wp:inline distT="0" distB="0" distL="0" distR="0" wp14:anchorId="3AC7DCA4" wp14:editId="74E42FC6">
            <wp:extent cx="5394960" cy="966470"/>
            <wp:effectExtent l="0" t="0" r="0" b="0"/>
            <wp:docPr id="1" name="图片 1" descr="屏幕截图/屏幕快照%202017-10-10%20下午8.31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截图/屏幕快照%202017-10-10%20下午8.31.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4F52B" w14:textId="203CB80C" w:rsidR="00C9633B" w:rsidRPr="00C45D8C" w:rsidRDefault="00C9633B" w:rsidP="006178B3">
      <w:pPr>
        <w:pStyle w:val="afc"/>
        <w:numPr>
          <w:ilvl w:val="0"/>
          <w:numId w:val="10"/>
        </w:numPr>
        <w:tabs>
          <w:tab w:val="left" w:pos="3291"/>
        </w:tabs>
        <w:ind w:firstLineChars="0"/>
        <w:rPr>
          <w:rFonts w:ascii="Consolas" w:eastAsiaTheme="majorEastAsia" w:hAnsi="Consolas"/>
          <w:sz w:val="28"/>
        </w:rPr>
      </w:pPr>
      <w:r w:rsidRPr="00C45D8C">
        <w:rPr>
          <w:rFonts w:ascii="Consolas" w:eastAsiaTheme="majorEastAsia" w:hAnsi="Consolas"/>
          <w:sz w:val="28"/>
        </w:rPr>
        <w:t>思考</w:t>
      </w:r>
    </w:p>
    <w:p w14:paraId="75B37CA1" w14:textId="66D961CA" w:rsidR="00EA4C22" w:rsidRPr="00C45D8C" w:rsidRDefault="00EA4C22" w:rsidP="00EA4C22">
      <w:pPr>
        <w:pStyle w:val="afc"/>
        <w:tabs>
          <w:tab w:val="left" w:pos="3291"/>
        </w:tabs>
        <w:ind w:left="720" w:firstLineChars="0" w:firstLine="0"/>
        <w:rPr>
          <w:rFonts w:ascii="Consolas" w:eastAsiaTheme="majorEastAsia" w:hAnsi="Consolas"/>
          <w:sz w:val="28"/>
        </w:rPr>
      </w:pPr>
      <w:r w:rsidRPr="00C45D8C">
        <w:rPr>
          <w:rFonts w:ascii="Consolas" w:eastAsiaTheme="majorEastAsia" w:hAnsi="Consolas"/>
          <w:sz w:val="28"/>
        </w:rPr>
        <w:lastRenderedPageBreak/>
        <w:t>在完成作业过程中，遇到几个问题，如下：</w:t>
      </w:r>
    </w:p>
    <w:p w14:paraId="6E26F030" w14:textId="3D902320" w:rsidR="00EA4C22" w:rsidRPr="00C45D8C" w:rsidRDefault="00EA4C22" w:rsidP="00EA4C22">
      <w:pPr>
        <w:pStyle w:val="afc"/>
        <w:numPr>
          <w:ilvl w:val="0"/>
          <w:numId w:val="23"/>
        </w:numPr>
        <w:tabs>
          <w:tab w:val="left" w:pos="3291"/>
        </w:tabs>
        <w:ind w:firstLineChars="0"/>
        <w:rPr>
          <w:rFonts w:ascii="Consolas" w:eastAsiaTheme="majorEastAsia" w:hAnsi="Consolas"/>
          <w:sz w:val="28"/>
        </w:rPr>
      </w:pPr>
      <w:r w:rsidRPr="00C45D8C">
        <w:rPr>
          <w:rFonts w:ascii="Consolas" w:eastAsiaTheme="majorEastAsia" w:hAnsi="Consolas"/>
          <w:sz w:val="28"/>
        </w:rPr>
        <w:t>元数据文件格式问题。可能是</w:t>
      </w:r>
      <w:r w:rsidRPr="00C45D8C">
        <w:rPr>
          <w:rFonts w:ascii="Consolas" w:eastAsiaTheme="majorEastAsia" w:hAnsi="Consolas"/>
          <w:sz w:val="28"/>
        </w:rPr>
        <w:t>Mac</w:t>
      </w:r>
      <w:r w:rsidRPr="00C45D8C">
        <w:rPr>
          <w:rFonts w:ascii="Consolas" w:eastAsiaTheme="majorEastAsia" w:hAnsi="Consolas"/>
          <w:sz w:val="28"/>
        </w:rPr>
        <w:t>系统转换的原因吧，文件到手的时候不是</w:t>
      </w:r>
      <w:r w:rsidRPr="00C45D8C">
        <w:rPr>
          <w:rFonts w:ascii="Consolas" w:eastAsiaTheme="majorEastAsia" w:hAnsi="Consolas"/>
          <w:sz w:val="28"/>
        </w:rPr>
        <w:t>utf-8</w:t>
      </w:r>
      <w:r w:rsidRPr="00C45D8C">
        <w:rPr>
          <w:rFonts w:ascii="Consolas" w:eastAsiaTheme="majorEastAsia" w:hAnsi="Consolas"/>
          <w:sz w:val="28"/>
        </w:rPr>
        <w:t>编码，</w:t>
      </w:r>
      <w:r w:rsidR="003C59F1" w:rsidRPr="00C45D8C">
        <w:rPr>
          <w:rFonts w:ascii="Consolas" w:eastAsiaTheme="majorEastAsia" w:hAnsi="Consolas"/>
          <w:sz w:val="28"/>
        </w:rPr>
        <w:t>读取的时候出现了些错误，</w:t>
      </w:r>
      <w:r w:rsidRPr="00C45D8C">
        <w:rPr>
          <w:rFonts w:ascii="Consolas" w:eastAsiaTheme="majorEastAsia" w:hAnsi="Consolas"/>
          <w:sz w:val="28"/>
        </w:rPr>
        <w:t>手动用</w:t>
      </w:r>
      <w:r w:rsidRPr="00C45D8C">
        <w:rPr>
          <w:rFonts w:ascii="Consolas" w:eastAsiaTheme="majorEastAsia" w:hAnsi="Consolas"/>
          <w:sz w:val="28"/>
        </w:rPr>
        <w:t>sublime text</w:t>
      </w:r>
      <w:r w:rsidR="00CA54F7" w:rsidRPr="00C45D8C">
        <w:rPr>
          <w:rFonts w:ascii="Consolas" w:eastAsiaTheme="majorEastAsia" w:hAnsi="Consolas" w:hint="eastAsia"/>
          <w:sz w:val="28"/>
        </w:rPr>
        <w:t xml:space="preserve"> </w:t>
      </w:r>
      <w:r w:rsidR="00D761B0" w:rsidRPr="00C45D8C">
        <w:rPr>
          <w:rFonts w:ascii="Consolas" w:eastAsiaTheme="majorEastAsia" w:hAnsi="Consolas" w:hint="eastAsia"/>
          <w:sz w:val="28"/>
        </w:rPr>
        <w:t>3</w:t>
      </w:r>
      <w:r w:rsidRPr="00C45D8C">
        <w:rPr>
          <w:rFonts w:ascii="Consolas" w:eastAsiaTheme="majorEastAsia" w:hAnsi="Consolas"/>
          <w:sz w:val="28"/>
        </w:rPr>
        <w:t>改了文件格式。</w:t>
      </w:r>
    </w:p>
    <w:p w14:paraId="2D198B71" w14:textId="351EDB61" w:rsidR="002E75F9" w:rsidRPr="00C45D8C" w:rsidRDefault="002E75F9" w:rsidP="00EA4C22">
      <w:pPr>
        <w:pStyle w:val="afc"/>
        <w:numPr>
          <w:ilvl w:val="0"/>
          <w:numId w:val="23"/>
        </w:numPr>
        <w:tabs>
          <w:tab w:val="left" w:pos="3291"/>
        </w:tabs>
        <w:ind w:firstLineChars="0"/>
        <w:rPr>
          <w:rFonts w:ascii="Consolas" w:eastAsiaTheme="majorEastAsia" w:hAnsi="Consolas"/>
          <w:sz w:val="28"/>
        </w:rPr>
      </w:pPr>
      <w:r w:rsidRPr="00C45D8C">
        <w:rPr>
          <w:rFonts w:ascii="Consolas" w:eastAsiaTheme="majorEastAsia" w:hAnsi="Consolas"/>
          <w:sz w:val="28"/>
        </w:rPr>
        <w:t>acl-metadata</w:t>
      </w:r>
      <w:r w:rsidRPr="00C45D8C">
        <w:rPr>
          <w:rFonts w:ascii="Consolas" w:eastAsiaTheme="majorEastAsia" w:hAnsi="Consolas"/>
          <w:sz w:val="28"/>
        </w:rPr>
        <w:t>文件中，有一个</w:t>
      </w:r>
      <w:r w:rsidRPr="00C45D8C">
        <w:rPr>
          <w:rFonts w:ascii="Consolas" w:eastAsiaTheme="majorEastAsia" w:hAnsi="Consolas"/>
          <w:sz w:val="28"/>
        </w:rPr>
        <w:t>article</w:t>
      </w:r>
      <w:r w:rsidRPr="00C45D8C">
        <w:rPr>
          <w:rFonts w:ascii="Consolas" w:eastAsiaTheme="majorEastAsia" w:hAnsi="Consolas"/>
          <w:sz w:val="28"/>
        </w:rPr>
        <w:t>的</w:t>
      </w:r>
      <w:r w:rsidRPr="00C45D8C">
        <w:rPr>
          <w:rFonts w:ascii="Consolas" w:eastAsiaTheme="majorEastAsia" w:hAnsi="Consolas"/>
          <w:sz w:val="28"/>
        </w:rPr>
        <w:t>title</w:t>
      </w:r>
      <w:r w:rsidRPr="00C45D8C">
        <w:rPr>
          <w:rFonts w:ascii="Consolas" w:eastAsiaTheme="majorEastAsia" w:hAnsi="Consolas"/>
          <w:sz w:val="28"/>
        </w:rPr>
        <w:t>中有一个换行符，占了两行，不符合整体规范。（手动删除了这个换行符）</w:t>
      </w:r>
    </w:p>
    <w:p w14:paraId="0896E60E" w14:textId="67FC0898" w:rsidR="00CD5005" w:rsidRPr="00C45D8C" w:rsidRDefault="00CD5005" w:rsidP="00EA4C22">
      <w:pPr>
        <w:pStyle w:val="afc"/>
        <w:numPr>
          <w:ilvl w:val="0"/>
          <w:numId w:val="23"/>
        </w:numPr>
        <w:tabs>
          <w:tab w:val="left" w:pos="3291"/>
        </w:tabs>
        <w:ind w:firstLineChars="0"/>
        <w:rPr>
          <w:rFonts w:ascii="Consolas" w:eastAsiaTheme="majorEastAsia" w:hAnsi="Consolas"/>
          <w:sz w:val="28"/>
        </w:rPr>
      </w:pPr>
      <w:r w:rsidRPr="00C45D8C">
        <w:rPr>
          <w:rFonts w:ascii="Consolas" w:eastAsiaTheme="majorEastAsia" w:hAnsi="Consolas"/>
          <w:sz w:val="28"/>
        </w:rPr>
        <w:t>acl-metadata</w:t>
      </w:r>
      <w:r w:rsidRPr="00C45D8C">
        <w:rPr>
          <w:rFonts w:ascii="Consolas" w:eastAsiaTheme="majorEastAsia" w:hAnsi="Consolas"/>
          <w:sz w:val="28"/>
        </w:rPr>
        <w:t>文件中，有两个</w:t>
      </w:r>
      <w:r w:rsidRPr="00C45D8C">
        <w:rPr>
          <w:rFonts w:ascii="Consolas" w:eastAsiaTheme="majorEastAsia" w:hAnsi="Consolas"/>
          <w:sz w:val="28"/>
        </w:rPr>
        <w:t>title</w:t>
      </w:r>
      <w:r w:rsidRPr="00C45D8C">
        <w:rPr>
          <w:rFonts w:ascii="Consolas" w:eastAsiaTheme="majorEastAsia" w:hAnsi="Consolas"/>
          <w:sz w:val="28"/>
        </w:rPr>
        <w:t>的结尾多了一个制表符</w:t>
      </w:r>
      <w:r w:rsidRPr="00C45D8C">
        <w:rPr>
          <w:rFonts w:ascii="Consolas" w:eastAsiaTheme="majorEastAsia" w:hAnsi="Consolas"/>
          <w:sz w:val="28"/>
        </w:rPr>
        <w:t>’\t’</w:t>
      </w:r>
      <w:r w:rsidRPr="00C45D8C">
        <w:rPr>
          <w:rFonts w:ascii="Consolas" w:eastAsiaTheme="majorEastAsia" w:hAnsi="Consolas"/>
          <w:sz w:val="28"/>
        </w:rPr>
        <w:t>，导致用正则表达式获取花括号内内容时会多获取一个制表符。这样在输出</w:t>
      </w:r>
      <w:r w:rsidRPr="00C45D8C">
        <w:rPr>
          <w:rFonts w:ascii="Consolas" w:eastAsiaTheme="majorEastAsia" w:hAnsi="Consolas"/>
          <w:sz w:val="28"/>
        </w:rPr>
        <w:t>article</w:t>
      </w:r>
      <w:r w:rsidRPr="00C45D8C">
        <w:rPr>
          <w:rFonts w:ascii="Consolas" w:eastAsiaTheme="majorEastAsia" w:hAnsi="Consolas"/>
          <w:sz w:val="28"/>
        </w:rPr>
        <w:t>名字时会多输出一个制表符。如下图</w:t>
      </w:r>
      <w:r w:rsidR="0092261A" w:rsidRPr="00C45D8C">
        <w:rPr>
          <w:rFonts w:ascii="Consolas" w:eastAsiaTheme="majorEastAsia" w:hAnsi="Consolas"/>
          <w:noProof/>
          <w:sz w:val="28"/>
          <w:lang w:val="en-US"/>
        </w:rPr>
        <w:drawing>
          <wp:inline distT="0" distB="0" distL="0" distR="0" wp14:anchorId="4AE2ACB9" wp14:editId="115B8D1F">
            <wp:extent cx="5732145" cy="940018"/>
            <wp:effectExtent l="0" t="0" r="8255" b="0"/>
            <wp:docPr id="2" name="图片 2" descr="屏幕截图/屏幕快照%202017-10-10%20下午6.39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截图/屏幕快照%202017-10-10%20下午6.39.3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94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261A" w:rsidRPr="00C45D8C">
        <w:rPr>
          <w:rFonts w:ascii="Consolas" w:eastAsiaTheme="majorEastAsia" w:hAnsi="Consolas"/>
          <w:noProof/>
          <w:sz w:val="28"/>
          <w:lang w:val="en-US"/>
        </w:rPr>
        <w:drawing>
          <wp:inline distT="0" distB="0" distL="0" distR="0" wp14:anchorId="487E67F4" wp14:editId="2BF78C06">
            <wp:extent cx="5721350" cy="848995"/>
            <wp:effectExtent l="0" t="0" r="0" b="0"/>
            <wp:docPr id="3" name="图片 3" descr="屏幕截图/屏幕快照%202017-10-10%20下午6.56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截图/屏幕快照%202017-10-10%20下午6.56.4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9A698" w14:textId="77777777" w:rsidR="00F90021" w:rsidRPr="00C45D8C" w:rsidRDefault="00F90021">
      <w:pPr>
        <w:rPr>
          <w:rFonts w:ascii="Consolas" w:eastAsiaTheme="majorEastAsia" w:hAnsi="Consolas"/>
          <w:sz w:val="28"/>
          <w:lang w:val="en-US" w:eastAsia="ja-JP"/>
        </w:rPr>
      </w:pPr>
    </w:p>
    <w:sectPr w:rsidR="00F90021" w:rsidRPr="00C45D8C">
      <w:headerReference w:type="default" r:id="rId10"/>
      <w:footerReference w:type="default" r:id="rId11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3745D7" w14:textId="77777777" w:rsidR="007D3F2E" w:rsidRDefault="007D3F2E">
      <w:r>
        <w:separator/>
      </w:r>
    </w:p>
    <w:p w14:paraId="707F427D" w14:textId="77777777" w:rsidR="007D3F2E" w:rsidRDefault="007D3F2E"/>
  </w:endnote>
  <w:endnote w:type="continuationSeparator" w:id="0">
    <w:p w14:paraId="2CCDCAED" w14:textId="77777777" w:rsidR="007D3F2E" w:rsidRDefault="007D3F2E">
      <w:r>
        <w:continuationSeparator/>
      </w:r>
    </w:p>
    <w:p w14:paraId="6DEEBF8F" w14:textId="77777777" w:rsidR="007D3F2E" w:rsidRDefault="007D3F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67ACC8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7FF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76569B" w14:textId="77777777" w:rsidR="007D3F2E" w:rsidRDefault="007D3F2E">
      <w:r>
        <w:separator/>
      </w:r>
    </w:p>
    <w:p w14:paraId="77E535F9" w14:textId="77777777" w:rsidR="007D3F2E" w:rsidRDefault="007D3F2E"/>
  </w:footnote>
  <w:footnote w:type="continuationSeparator" w:id="0">
    <w:p w14:paraId="577693F8" w14:textId="77777777" w:rsidR="007D3F2E" w:rsidRDefault="007D3F2E">
      <w:r>
        <w:continuationSeparator/>
      </w:r>
    </w:p>
    <w:p w14:paraId="7B1779D7" w14:textId="77777777" w:rsidR="007D3F2E" w:rsidRDefault="007D3F2E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23D908" w14:textId="616DF5F8" w:rsidR="00D761B0" w:rsidRDefault="00D761B0" w:rsidP="00D761B0">
    <w:pPr>
      <w:pStyle w:val="a5"/>
      <w:tabs>
        <w:tab w:val="left" w:pos="3785"/>
      </w:tabs>
    </w:pP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807475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3300811"/>
    <w:multiLevelType w:val="hybridMultilevel"/>
    <w:tmpl w:val="33300A74"/>
    <w:lvl w:ilvl="0" w:tplc="899CB02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4EB57FC"/>
    <w:multiLevelType w:val="hybridMultilevel"/>
    <w:tmpl w:val="4E6CEA2E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0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0E2304F6"/>
    <w:multiLevelType w:val="hybridMultilevel"/>
    <w:tmpl w:val="F468D8C0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1065234B"/>
    <w:multiLevelType w:val="hybridMultilevel"/>
    <w:tmpl w:val="8D92A7A6"/>
    <w:lvl w:ilvl="0" w:tplc="1A8A71CA">
      <w:start w:val="1"/>
      <w:numFmt w:val="japaneseCounting"/>
      <w:lvlText w:val="%1、"/>
      <w:lvlJc w:val="left"/>
      <w:pPr>
        <w:ind w:left="720" w:hanging="720"/>
      </w:pPr>
      <w:rPr>
        <w:rFonts w:hint="eastAsia"/>
        <w:lang w:val="en-GB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12B5BBE"/>
    <w:multiLevelType w:val="hybridMultilevel"/>
    <w:tmpl w:val="A8F668D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>
    <w:nsid w:val="161839C1"/>
    <w:multiLevelType w:val="hybridMultilevel"/>
    <w:tmpl w:val="D5E2F78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17CF1B02"/>
    <w:multiLevelType w:val="hybridMultilevel"/>
    <w:tmpl w:val="B45E30F8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0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183E47F5"/>
    <w:multiLevelType w:val="hybridMultilevel"/>
    <w:tmpl w:val="ADFAD8EE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1D7D02EE"/>
    <w:multiLevelType w:val="hybridMultilevel"/>
    <w:tmpl w:val="14F20772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1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A83376"/>
    <w:multiLevelType w:val="hybridMultilevel"/>
    <w:tmpl w:val="E8245B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6A22DCE"/>
    <w:multiLevelType w:val="hybridMultilevel"/>
    <w:tmpl w:val="05FA933A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3C887D83"/>
    <w:multiLevelType w:val="hybridMultilevel"/>
    <w:tmpl w:val="977C0A46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>
    <w:nsid w:val="447C0A8A"/>
    <w:multiLevelType w:val="hybridMultilevel"/>
    <w:tmpl w:val="29AE58F4"/>
    <w:lvl w:ilvl="0" w:tplc="1F9C2FC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C2D2D75"/>
    <w:multiLevelType w:val="hybridMultilevel"/>
    <w:tmpl w:val="8FA41D0A"/>
    <w:lvl w:ilvl="0" w:tplc="0409000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80"/>
      </w:pPr>
      <w:rPr>
        <w:rFonts w:ascii="Wingdings" w:hAnsi="Wingdings" w:hint="default"/>
      </w:rPr>
    </w:lvl>
  </w:abstractNum>
  <w:abstractNum w:abstractNumId="17">
    <w:nsid w:val="4C6D3113"/>
    <w:multiLevelType w:val="hybridMultilevel"/>
    <w:tmpl w:val="09CC580C"/>
    <w:lvl w:ilvl="0" w:tplc="6C4ABCFE">
      <w:start w:val="1"/>
      <w:numFmt w:val="decimal"/>
      <w:lvlText w:val="（%1）"/>
      <w:lvlJc w:val="left"/>
      <w:pPr>
        <w:ind w:left="180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>
    <w:nsid w:val="5806255E"/>
    <w:multiLevelType w:val="hybridMultilevel"/>
    <w:tmpl w:val="8EB06912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9">
    <w:nsid w:val="636F7052"/>
    <w:multiLevelType w:val="hybridMultilevel"/>
    <w:tmpl w:val="94B2F9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1725F0"/>
    <w:multiLevelType w:val="hybridMultilevel"/>
    <w:tmpl w:val="711218E0"/>
    <w:lvl w:ilvl="0" w:tplc="45483F4A">
      <w:start w:val="1"/>
      <w:numFmt w:val="japaneseCounting"/>
      <w:lvlText w:val="%1、"/>
      <w:lvlJc w:val="left"/>
      <w:pPr>
        <w:ind w:left="14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2">
    <w:nsid w:val="7DF501B6"/>
    <w:multiLevelType w:val="hybridMultilevel"/>
    <w:tmpl w:val="C3984414"/>
    <w:lvl w:ilvl="0" w:tplc="0409000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20"/>
  </w:num>
  <w:num w:numId="5">
    <w:abstractNumId w:val="12"/>
  </w:num>
  <w:num w:numId="6">
    <w:abstractNumId w:val="2"/>
  </w:num>
  <w:num w:numId="7">
    <w:abstractNumId w:val="15"/>
  </w:num>
  <w:num w:numId="8">
    <w:abstractNumId w:val="17"/>
  </w:num>
  <w:num w:numId="9">
    <w:abstractNumId w:val="21"/>
  </w:num>
  <w:num w:numId="10">
    <w:abstractNumId w:val="5"/>
  </w:num>
  <w:num w:numId="11">
    <w:abstractNumId w:val="6"/>
  </w:num>
  <w:num w:numId="12">
    <w:abstractNumId w:val="10"/>
  </w:num>
  <w:num w:numId="13">
    <w:abstractNumId w:val="18"/>
  </w:num>
  <w:num w:numId="14">
    <w:abstractNumId w:val="7"/>
  </w:num>
  <w:num w:numId="15">
    <w:abstractNumId w:val="4"/>
  </w:num>
  <w:num w:numId="16">
    <w:abstractNumId w:val="19"/>
  </w:num>
  <w:num w:numId="17">
    <w:abstractNumId w:val="13"/>
  </w:num>
  <w:num w:numId="18">
    <w:abstractNumId w:val="8"/>
  </w:num>
  <w:num w:numId="19">
    <w:abstractNumId w:val="9"/>
  </w:num>
  <w:num w:numId="20">
    <w:abstractNumId w:val="22"/>
  </w:num>
  <w:num w:numId="21">
    <w:abstractNumId w:val="3"/>
  </w:num>
  <w:num w:numId="22">
    <w:abstractNumId w:val="16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839"/>
    <w:rsid w:val="00012347"/>
    <w:rsid w:val="000232FD"/>
    <w:rsid w:val="000302B5"/>
    <w:rsid w:val="0003372F"/>
    <w:rsid w:val="000F036F"/>
    <w:rsid w:val="00101492"/>
    <w:rsid w:val="0012642F"/>
    <w:rsid w:val="001332BE"/>
    <w:rsid w:val="001B4B9E"/>
    <w:rsid w:val="001D35B5"/>
    <w:rsid w:val="00263DB5"/>
    <w:rsid w:val="00273812"/>
    <w:rsid w:val="00293766"/>
    <w:rsid w:val="002A6F8C"/>
    <w:rsid w:val="002B552A"/>
    <w:rsid w:val="002B63ED"/>
    <w:rsid w:val="002E75F9"/>
    <w:rsid w:val="003133F0"/>
    <w:rsid w:val="003259E4"/>
    <w:rsid w:val="0034273C"/>
    <w:rsid w:val="003519B7"/>
    <w:rsid w:val="003568A4"/>
    <w:rsid w:val="00356FAE"/>
    <w:rsid w:val="00373545"/>
    <w:rsid w:val="003B79F3"/>
    <w:rsid w:val="003C59F1"/>
    <w:rsid w:val="003E5B0A"/>
    <w:rsid w:val="003F0309"/>
    <w:rsid w:val="00413002"/>
    <w:rsid w:val="00435F49"/>
    <w:rsid w:val="004639CD"/>
    <w:rsid w:val="004851AB"/>
    <w:rsid w:val="004970F9"/>
    <w:rsid w:val="004C2068"/>
    <w:rsid w:val="004C6BFC"/>
    <w:rsid w:val="004F2828"/>
    <w:rsid w:val="00503CA7"/>
    <w:rsid w:val="00533586"/>
    <w:rsid w:val="00544A44"/>
    <w:rsid w:val="00547C66"/>
    <w:rsid w:val="0056093D"/>
    <w:rsid w:val="00563873"/>
    <w:rsid w:val="00585FB1"/>
    <w:rsid w:val="005971FC"/>
    <w:rsid w:val="005A5378"/>
    <w:rsid w:val="005C5070"/>
    <w:rsid w:val="005C6C2B"/>
    <w:rsid w:val="005D3FDD"/>
    <w:rsid w:val="005D5EA1"/>
    <w:rsid w:val="005E0D9F"/>
    <w:rsid w:val="006178B3"/>
    <w:rsid w:val="00641DC8"/>
    <w:rsid w:val="006A3286"/>
    <w:rsid w:val="006A5A8E"/>
    <w:rsid w:val="006B163D"/>
    <w:rsid w:val="006B6EF9"/>
    <w:rsid w:val="006C6160"/>
    <w:rsid w:val="006C7091"/>
    <w:rsid w:val="006F64CF"/>
    <w:rsid w:val="00720E69"/>
    <w:rsid w:val="007305DB"/>
    <w:rsid w:val="00732AD2"/>
    <w:rsid w:val="00734F8E"/>
    <w:rsid w:val="00745D59"/>
    <w:rsid w:val="00780B3A"/>
    <w:rsid w:val="007C1DAB"/>
    <w:rsid w:val="007C5068"/>
    <w:rsid w:val="007D30F7"/>
    <w:rsid w:val="007D3F2E"/>
    <w:rsid w:val="007E144B"/>
    <w:rsid w:val="007F4864"/>
    <w:rsid w:val="00827FF6"/>
    <w:rsid w:val="00844850"/>
    <w:rsid w:val="00875F9D"/>
    <w:rsid w:val="00894DD2"/>
    <w:rsid w:val="008E12FF"/>
    <w:rsid w:val="0091686D"/>
    <w:rsid w:val="0092261A"/>
    <w:rsid w:val="00930926"/>
    <w:rsid w:val="00946ACF"/>
    <w:rsid w:val="009B60BC"/>
    <w:rsid w:val="009C4DD8"/>
    <w:rsid w:val="009D2C95"/>
    <w:rsid w:val="009D5432"/>
    <w:rsid w:val="009E2938"/>
    <w:rsid w:val="00A225F5"/>
    <w:rsid w:val="00A31056"/>
    <w:rsid w:val="00A45B96"/>
    <w:rsid w:val="00A544D1"/>
    <w:rsid w:val="00A9443D"/>
    <w:rsid w:val="00AA3E05"/>
    <w:rsid w:val="00AA4EBD"/>
    <w:rsid w:val="00B247CE"/>
    <w:rsid w:val="00B2646F"/>
    <w:rsid w:val="00B64AEF"/>
    <w:rsid w:val="00B74054"/>
    <w:rsid w:val="00B8196C"/>
    <w:rsid w:val="00BA0C4F"/>
    <w:rsid w:val="00BA4958"/>
    <w:rsid w:val="00BA5196"/>
    <w:rsid w:val="00BA619C"/>
    <w:rsid w:val="00BB5079"/>
    <w:rsid w:val="00C03E6A"/>
    <w:rsid w:val="00C07A09"/>
    <w:rsid w:val="00C1258E"/>
    <w:rsid w:val="00C21478"/>
    <w:rsid w:val="00C23839"/>
    <w:rsid w:val="00C35F1A"/>
    <w:rsid w:val="00C36C7D"/>
    <w:rsid w:val="00C435C3"/>
    <w:rsid w:val="00C45D8C"/>
    <w:rsid w:val="00C513D5"/>
    <w:rsid w:val="00C636D8"/>
    <w:rsid w:val="00C83BCD"/>
    <w:rsid w:val="00C9613D"/>
    <w:rsid w:val="00C9633B"/>
    <w:rsid w:val="00CA54F7"/>
    <w:rsid w:val="00CB3350"/>
    <w:rsid w:val="00CC0141"/>
    <w:rsid w:val="00CD5005"/>
    <w:rsid w:val="00CE20FD"/>
    <w:rsid w:val="00D01561"/>
    <w:rsid w:val="00D56CD4"/>
    <w:rsid w:val="00D761B0"/>
    <w:rsid w:val="00DB207F"/>
    <w:rsid w:val="00DC3859"/>
    <w:rsid w:val="00DE7235"/>
    <w:rsid w:val="00E0730D"/>
    <w:rsid w:val="00E175E0"/>
    <w:rsid w:val="00E5192F"/>
    <w:rsid w:val="00E81C25"/>
    <w:rsid w:val="00E95F05"/>
    <w:rsid w:val="00EA4C22"/>
    <w:rsid w:val="00ED763F"/>
    <w:rsid w:val="00F054AB"/>
    <w:rsid w:val="00F1030D"/>
    <w:rsid w:val="00F26137"/>
    <w:rsid w:val="00F7288A"/>
    <w:rsid w:val="00F7788E"/>
    <w:rsid w:val="00F90021"/>
    <w:rsid w:val="00FF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1BF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List Paragraph"/>
    <w:basedOn w:val="a1"/>
    <w:uiPriority w:val="34"/>
    <w:unhideWhenUsed/>
    <w:qFormat/>
    <w:rsid w:val="00AA3E05"/>
    <w:pPr>
      <w:ind w:firstLineChars="200" w:firstLine="420"/>
    </w:pPr>
  </w:style>
  <w:style w:type="paragraph" w:styleId="afd">
    <w:name w:val="Plain Text"/>
    <w:basedOn w:val="a1"/>
    <w:link w:val="afe"/>
    <w:uiPriority w:val="99"/>
    <w:unhideWhenUsed/>
    <w:rsid w:val="00780B3A"/>
    <w:pPr>
      <w:widowControl w:val="0"/>
      <w:spacing w:after="0" w:line="240" w:lineRule="auto"/>
      <w:jc w:val="both"/>
    </w:pPr>
    <w:rPr>
      <w:rFonts w:ascii="宋体" w:eastAsia="宋体" w:hAnsi="Courier"/>
      <w:color w:val="auto"/>
      <w:kern w:val="2"/>
      <w:sz w:val="24"/>
      <w:szCs w:val="24"/>
      <w:lang w:val="en-US"/>
    </w:rPr>
  </w:style>
  <w:style w:type="character" w:customStyle="1" w:styleId="afe">
    <w:name w:val="纯文本字符"/>
    <w:basedOn w:val="a2"/>
    <w:link w:val="afd"/>
    <w:uiPriority w:val="99"/>
    <w:rsid w:val="00780B3A"/>
    <w:rPr>
      <w:rFonts w:ascii="宋体" w:eastAsia="宋体" w:hAnsi="Courier"/>
      <w:color w:val="auto"/>
      <w:kern w:val="2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oder_cxk/Library/Containers/com.microsoft.Word/Data/Library/Caches/2052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111</TotalTime>
  <Pages>3</Pages>
  <Words>268</Words>
  <Characters>1528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陈小康</dc:creator>
  <cp:keywords/>
  <dc:description/>
  <cp:lastModifiedBy>陈小康</cp:lastModifiedBy>
  <cp:revision>366</cp:revision>
  <dcterms:created xsi:type="dcterms:W3CDTF">2017-10-09T05:04:00Z</dcterms:created>
  <dcterms:modified xsi:type="dcterms:W3CDTF">2017-10-13T00:55:00Z</dcterms:modified>
</cp:coreProperties>
</file>